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21D6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sz w:val="24"/>
        </w:rPr>
      </w:pPr>
      <w:r w:rsidRPr="001F3F29">
        <w:rPr>
          <w:rFonts w:ascii="Times New Roman" w:hAnsi="Times New Roman"/>
          <w:b/>
          <w:szCs w:val="28"/>
        </w:rPr>
        <w:t>B</w:t>
      </w:r>
      <w:r w:rsidRPr="001F3F29">
        <w:rPr>
          <w:rFonts w:ascii="Times New Roman" w:hAnsi="Times New Roman"/>
          <w:b/>
          <w:sz w:val="16"/>
          <w:szCs w:val="28"/>
        </w:rPr>
        <w:t>A</w:t>
      </w:r>
      <w:r w:rsidRPr="001F3F29">
        <w:rPr>
          <w:rFonts w:ascii="Times New Roman" w:hAnsi="Times New Roman"/>
          <w:b/>
          <w:sz w:val="16"/>
        </w:rPr>
        <w:t xml:space="preserve">SAVARAJESWARI GROUP OF INSTITUTIONS </w:t>
      </w:r>
    </w:p>
    <w:p w14:paraId="08AFDB53" w14:textId="77777777" w:rsidR="00DF04DB" w:rsidRPr="001F3F29" w:rsidRDefault="00DF04DB" w:rsidP="00DF04DB">
      <w:pPr>
        <w:jc w:val="center"/>
        <w:rPr>
          <w:rFonts w:ascii="Times New Roman" w:hAnsi="Times New Roman"/>
          <w:b/>
          <w:color w:val="FF0000"/>
          <w:sz w:val="2"/>
          <w:szCs w:val="28"/>
        </w:rPr>
      </w:pPr>
    </w:p>
    <w:p w14:paraId="5D7DA4B1" w14:textId="77777777" w:rsidR="00DF04DB" w:rsidRPr="001F3F29" w:rsidRDefault="00A8036B" w:rsidP="00DF04DB">
      <w:pPr>
        <w:pStyle w:val="NoSpacing"/>
        <w:jc w:val="center"/>
        <w:rPr>
          <w:rFonts w:ascii="Times New Roman" w:hAnsi="Times New Roman"/>
          <w:b/>
          <w:color w:val="FF0000"/>
          <w:sz w:val="32"/>
        </w:rPr>
      </w:pPr>
      <w:r>
        <w:rPr>
          <w:rFonts w:ascii="Times New Roman" w:hAnsi="Times New Roman"/>
          <w:b/>
          <w:noProof/>
          <w:color w:val="FF0000"/>
          <w:lang w:val="en-IN" w:eastAsia="en-IN"/>
        </w:rPr>
        <w:drawing>
          <wp:anchor distT="0" distB="0" distL="114300" distR="114300" simplePos="0" relativeHeight="251654656" behindDoc="1" locked="0" layoutInCell="1" allowOverlap="1" wp14:anchorId="34D5F1E4" wp14:editId="0EAD8934">
            <wp:simplePos x="0" y="0"/>
            <wp:positionH relativeFrom="column">
              <wp:posOffset>9210040</wp:posOffset>
            </wp:positionH>
            <wp:positionV relativeFrom="paragraph">
              <wp:posOffset>-140335</wp:posOffset>
            </wp:positionV>
            <wp:extent cx="490220" cy="281940"/>
            <wp:effectExtent l="19050" t="0" r="508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1F3F29">
        <w:rPr>
          <w:rFonts w:ascii="Times New Roman" w:hAnsi="Times New Roman"/>
          <w:b/>
          <w:color w:val="FF0000"/>
          <w:sz w:val="32"/>
        </w:rPr>
        <w:t>BALLARI INSTITUTE OF TECHNOLOGY &amp; MANAGEMENT</w:t>
      </w:r>
    </w:p>
    <w:p w14:paraId="3823F437" w14:textId="77777777" w:rsidR="00DF04DB" w:rsidRPr="001F3F29" w:rsidRDefault="00A8036B" w:rsidP="00DF04DB">
      <w:pPr>
        <w:pStyle w:val="NoSpacing"/>
        <w:jc w:val="center"/>
        <w:rPr>
          <w:rFonts w:ascii="Times New Roman" w:hAnsi="Times New Roman"/>
          <w:color w:val="002060"/>
          <w:sz w:val="16"/>
          <w:szCs w:val="20"/>
        </w:rPr>
      </w:pPr>
      <w:r>
        <w:rPr>
          <w:rFonts w:ascii="Times New Roman" w:hAnsi="Times New Roman"/>
          <w:b/>
          <w:noProof/>
          <w:sz w:val="24"/>
          <w:szCs w:val="28"/>
          <w:lang w:val="en-IN" w:eastAsia="en-IN"/>
        </w:rPr>
        <w:drawing>
          <wp:anchor distT="0" distB="0" distL="114300" distR="114300" simplePos="0" relativeHeight="251656704" behindDoc="0" locked="0" layoutInCell="1" allowOverlap="1" wp14:anchorId="32754D68" wp14:editId="59276D7D">
            <wp:simplePos x="0" y="0"/>
            <wp:positionH relativeFrom="column">
              <wp:posOffset>4445</wp:posOffset>
            </wp:positionH>
            <wp:positionV relativeFrom="paragraph">
              <wp:posOffset>89535</wp:posOffset>
            </wp:positionV>
            <wp:extent cx="887730" cy="513080"/>
            <wp:effectExtent l="19050" t="0" r="7620" b="0"/>
            <wp:wrapNone/>
            <wp:docPr id="13" name="Picture 1" descr="\\Somu\personal\bit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omu\personal\bitm new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1F3F29">
        <w:rPr>
          <w:rFonts w:ascii="Times New Roman" w:hAnsi="Times New Roman"/>
          <w:color w:val="002060"/>
          <w:sz w:val="16"/>
          <w:szCs w:val="20"/>
        </w:rPr>
        <w:t>NACC Accredited Institution*</w:t>
      </w:r>
    </w:p>
    <w:p w14:paraId="565CBA9F" w14:textId="77777777" w:rsidR="00DF04DB" w:rsidRPr="001F3F29" w:rsidRDefault="009A6DEA" w:rsidP="00DF04DB">
      <w:pPr>
        <w:pStyle w:val="NoSpacing"/>
        <w:jc w:val="center"/>
        <w:rPr>
          <w:rFonts w:ascii="Times New Roman" w:hAnsi="Times New Roman"/>
          <w:b/>
          <w:color w:val="002060"/>
          <w:sz w:val="16"/>
          <w:szCs w:val="20"/>
        </w:rPr>
      </w:pPr>
      <w:r>
        <w:rPr>
          <w:rFonts w:ascii="Times New Roman" w:hAnsi="Times New Roman"/>
          <w:b/>
          <w:noProof/>
          <w:color w:val="002060"/>
          <w:sz w:val="16"/>
          <w:szCs w:val="20"/>
          <w:lang w:val="en-IN" w:eastAsia="en-IN"/>
        </w:rPr>
        <w:drawing>
          <wp:anchor distT="0" distB="0" distL="114300" distR="114300" simplePos="0" relativeHeight="251662848" behindDoc="0" locked="0" layoutInCell="1" allowOverlap="1" wp14:anchorId="58A04507" wp14:editId="1784F79C">
            <wp:simplePos x="0" y="0"/>
            <wp:positionH relativeFrom="column">
              <wp:posOffset>5572125</wp:posOffset>
            </wp:positionH>
            <wp:positionV relativeFrom="paragraph">
              <wp:posOffset>26035</wp:posOffset>
            </wp:positionV>
            <wp:extent cx="643255" cy="485775"/>
            <wp:effectExtent l="19050" t="0" r="4445" b="0"/>
            <wp:wrapNone/>
            <wp:docPr id="6" name="Picture 6" descr="n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b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48E0">
        <w:rPr>
          <w:rFonts w:ascii="Times New Roman" w:hAnsi="Times New Roman"/>
          <w:b/>
          <w:noProof/>
          <w:color w:val="002060"/>
          <w:sz w:val="16"/>
          <w:szCs w:val="20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631BDBE2" wp14:editId="3ECF607E">
            <wp:simplePos x="0" y="0"/>
            <wp:positionH relativeFrom="column">
              <wp:posOffset>4867275</wp:posOffset>
            </wp:positionH>
            <wp:positionV relativeFrom="paragraph">
              <wp:posOffset>26035</wp:posOffset>
            </wp:positionV>
            <wp:extent cx="657225" cy="485775"/>
            <wp:effectExtent l="19050" t="0" r="9525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1F3F29">
        <w:rPr>
          <w:rFonts w:ascii="Times New Roman" w:hAnsi="Times New Roman"/>
          <w:b/>
          <w:color w:val="002060"/>
          <w:sz w:val="16"/>
          <w:szCs w:val="20"/>
        </w:rPr>
        <w:t>(Recognized by Govt. of Karnataka, approved by AICTE, New Delhi &amp; Affiliated to</w:t>
      </w:r>
    </w:p>
    <w:p w14:paraId="3E703B08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6"/>
          <w:szCs w:val="20"/>
        </w:rPr>
      </w:pPr>
      <w:r w:rsidRPr="001F3F29">
        <w:rPr>
          <w:rFonts w:ascii="Times New Roman" w:hAnsi="Times New Roman"/>
          <w:b/>
          <w:color w:val="002060"/>
          <w:sz w:val="16"/>
          <w:szCs w:val="20"/>
        </w:rPr>
        <w:t xml:space="preserve">Visvesvaraya Technological University, </w:t>
      </w:r>
      <w:proofErr w:type="spellStart"/>
      <w:r w:rsidRPr="001F3F29">
        <w:rPr>
          <w:rFonts w:ascii="Times New Roman" w:hAnsi="Times New Roman"/>
          <w:b/>
          <w:color w:val="002060"/>
          <w:sz w:val="16"/>
          <w:szCs w:val="20"/>
        </w:rPr>
        <w:t>Belgavi</w:t>
      </w:r>
      <w:proofErr w:type="spellEnd"/>
      <w:r w:rsidRPr="001F3F29">
        <w:rPr>
          <w:rFonts w:ascii="Times New Roman" w:hAnsi="Times New Roman"/>
          <w:b/>
          <w:color w:val="002060"/>
          <w:sz w:val="16"/>
          <w:szCs w:val="20"/>
        </w:rPr>
        <w:t>)</w:t>
      </w:r>
    </w:p>
    <w:p w14:paraId="72957081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"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JnanaGangotri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>" Campus, No.873/2, Ballari-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Hospet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 xml:space="preserve"> Road, 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Allipur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>,</w:t>
      </w:r>
    </w:p>
    <w:p w14:paraId="6A09F375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Ballar1-583 104 (Karnataka) (India)</w:t>
      </w:r>
      <w:r w:rsidR="002248E0" w:rsidRPr="002248E0">
        <w:rPr>
          <w:noProof/>
          <w:lang w:val="en-IN" w:eastAsia="en-IN"/>
        </w:rPr>
        <w:t xml:space="preserve"> </w:t>
      </w:r>
    </w:p>
    <w:p w14:paraId="1ACDAD3E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Ph: 08392 – 237100 / 237190, Fax: 08392 – 237197</w:t>
      </w:r>
    </w:p>
    <w:p w14:paraId="5F7BDFEA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2E49FD49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678694DC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</w:rPr>
      </w:pPr>
    </w:p>
    <w:p w14:paraId="3109B6BB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4"/>
        </w:rPr>
      </w:pPr>
    </w:p>
    <w:p w14:paraId="5CB3F29B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sz w:val="36"/>
        </w:rPr>
      </w:pPr>
      <w:r w:rsidRPr="001F3F29">
        <w:rPr>
          <w:rFonts w:ascii="Times New Roman" w:hAnsi="Times New Roman"/>
          <w:b/>
          <w:sz w:val="36"/>
        </w:rPr>
        <w:t>DEPARTMENT OF COMPUTER SCIENCE &amp; ENGINEERING</w:t>
      </w:r>
    </w:p>
    <w:p w14:paraId="7E6F19DE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074059A1" w14:textId="18C2936E" w:rsidR="00DF04DB" w:rsidRPr="001F3F29" w:rsidRDefault="00202903" w:rsidP="00DF04DB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 Project </w:t>
      </w:r>
      <w:r w:rsidR="008E3867">
        <w:rPr>
          <w:rFonts w:ascii="Times New Roman" w:hAnsi="Times New Roman"/>
          <w:b/>
          <w:sz w:val="28"/>
        </w:rPr>
        <w:t xml:space="preserve">Work </w:t>
      </w:r>
      <w:r>
        <w:rPr>
          <w:rFonts w:ascii="Times New Roman" w:hAnsi="Times New Roman"/>
          <w:b/>
          <w:sz w:val="28"/>
        </w:rPr>
        <w:t>Phase-I</w:t>
      </w:r>
      <w:r w:rsidR="00DF04DB" w:rsidRPr="001F3F29">
        <w:rPr>
          <w:rFonts w:ascii="Times New Roman" w:hAnsi="Times New Roman"/>
          <w:b/>
          <w:sz w:val="28"/>
        </w:rPr>
        <w:t xml:space="preserve"> Report </w:t>
      </w:r>
    </w:p>
    <w:p w14:paraId="4ABB3241" w14:textId="77777777" w:rsidR="00DF04DB" w:rsidRPr="001F3F29" w:rsidRDefault="00DF04DB" w:rsidP="00DF04DB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1F3F29">
        <w:rPr>
          <w:rFonts w:ascii="Times New Roman" w:hAnsi="Times New Roman"/>
          <w:b/>
          <w:sz w:val="28"/>
        </w:rPr>
        <w:t>On</w:t>
      </w:r>
    </w:p>
    <w:p w14:paraId="0A83CD5F" w14:textId="77777777" w:rsidR="00DF04DB" w:rsidRPr="001F3F29" w:rsidRDefault="00DF04DB" w:rsidP="00DF04DB">
      <w:pPr>
        <w:spacing w:line="360" w:lineRule="auto"/>
        <w:jc w:val="center"/>
        <w:rPr>
          <w:rFonts w:ascii="Times New Roman" w:hAnsi="Times New Roman"/>
          <w:b/>
          <w:color w:val="FF0000"/>
          <w:szCs w:val="28"/>
        </w:rPr>
      </w:pPr>
      <w:r w:rsidRPr="001F3F29">
        <w:rPr>
          <w:rFonts w:ascii="Times New Roman" w:hAnsi="Times New Roman"/>
          <w:b/>
          <w:color w:val="FF0000"/>
          <w:szCs w:val="28"/>
        </w:rPr>
        <w:t>“</w:t>
      </w:r>
      <w:r w:rsidRPr="001F3F29">
        <w:rPr>
          <w:rFonts w:ascii="Times New Roman" w:hAnsi="Times New Roman"/>
          <w:b/>
          <w:color w:val="FF0000"/>
          <w:sz w:val="28"/>
          <w:szCs w:val="28"/>
        </w:rPr>
        <w:t>Title</w:t>
      </w:r>
      <w:r w:rsidRPr="001F3F29">
        <w:rPr>
          <w:rFonts w:ascii="Times New Roman" w:hAnsi="Times New Roman"/>
          <w:b/>
          <w:color w:val="FF0000"/>
          <w:szCs w:val="28"/>
        </w:rPr>
        <w:t>”</w:t>
      </w:r>
    </w:p>
    <w:p w14:paraId="7D6A5C3F" w14:textId="77777777" w:rsidR="00DF04DB" w:rsidRPr="001F3F29" w:rsidRDefault="00DF04DB" w:rsidP="00DF04DB">
      <w:pPr>
        <w:pStyle w:val="Heading5"/>
        <w:rPr>
          <w:rFonts w:ascii="Times New Roman" w:hAnsi="Times New Roman"/>
        </w:rPr>
      </w:pPr>
      <w:r w:rsidRPr="001F3F29">
        <w:rPr>
          <w:rFonts w:ascii="Times New Roman" w:hAnsi="Times New Roman"/>
        </w:rPr>
        <w:t xml:space="preserve">                                               </w:t>
      </w:r>
      <w:r w:rsidR="005B7EC5">
        <w:rPr>
          <w:rFonts w:ascii="Times New Roman" w:hAnsi="Times New Roman"/>
        </w:rPr>
        <w:t xml:space="preserve">               </w:t>
      </w:r>
      <w:r w:rsidRPr="001F3F29">
        <w:rPr>
          <w:rFonts w:ascii="Times New Roman" w:hAnsi="Times New Roman"/>
        </w:rPr>
        <w:t>Submitted By</w:t>
      </w:r>
    </w:p>
    <w:p w14:paraId="7461D991" w14:textId="77777777" w:rsidR="00DF04DB" w:rsidRPr="001F3F29" w:rsidRDefault="00DF04DB" w:rsidP="00DF04DB">
      <w:pPr>
        <w:jc w:val="center"/>
        <w:rPr>
          <w:rFonts w:ascii="Times New Roman" w:hAnsi="Times New Roman"/>
          <w:b/>
          <w:color w:val="006600"/>
          <w:sz w:val="32"/>
          <w:szCs w:val="32"/>
        </w:rPr>
      </w:pPr>
      <w:r w:rsidRPr="001F3F29">
        <w:rPr>
          <w:rFonts w:ascii="Times New Roman" w:hAnsi="Times New Roman"/>
          <w:b/>
          <w:color w:val="006600"/>
          <w:sz w:val="32"/>
          <w:szCs w:val="32"/>
        </w:rPr>
        <w:t>XYZ.</w:t>
      </w:r>
    </w:p>
    <w:p w14:paraId="68E4731A" w14:textId="77777777" w:rsidR="00DF04DB" w:rsidRPr="001F3F29" w:rsidRDefault="00DF04DB" w:rsidP="00DF04DB">
      <w:pPr>
        <w:jc w:val="center"/>
        <w:rPr>
          <w:rFonts w:ascii="Times New Roman" w:hAnsi="Times New Roman"/>
          <w:b/>
          <w:color w:val="006600"/>
          <w:sz w:val="28"/>
          <w:szCs w:val="28"/>
        </w:rPr>
      </w:pPr>
      <w:r w:rsidRPr="001F3F29">
        <w:rPr>
          <w:rFonts w:ascii="Times New Roman" w:hAnsi="Times New Roman"/>
          <w:b/>
          <w:color w:val="006600"/>
          <w:sz w:val="28"/>
          <w:szCs w:val="28"/>
        </w:rPr>
        <w:t>USN: 3BR</w:t>
      </w:r>
    </w:p>
    <w:p w14:paraId="1F20AE26" w14:textId="77777777" w:rsidR="00DF04DB" w:rsidRPr="001F3F29" w:rsidRDefault="00DF04DB" w:rsidP="00DF04DB">
      <w:pPr>
        <w:tabs>
          <w:tab w:val="left" w:pos="1467"/>
          <w:tab w:val="center" w:pos="4334"/>
        </w:tabs>
        <w:rPr>
          <w:rFonts w:ascii="Times New Roman" w:hAnsi="Times New Roman"/>
          <w:b/>
          <w:sz w:val="28"/>
          <w:szCs w:val="28"/>
        </w:rPr>
      </w:pPr>
      <w:r w:rsidRPr="001F3F29">
        <w:rPr>
          <w:rFonts w:ascii="Times New Roman" w:hAnsi="Times New Roman"/>
          <w:b/>
          <w:sz w:val="28"/>
          <w:szCs w:val="28"/>
        </w:rPr>
        <w:tab/>
      </w:r>
      <w:r w:rsidR="009364D1">
        <w:rPr>
          <w:rFonts w:ascii="Times New Roman" w:hAnsi="Times New Roman"/>
          <w:b/>
          <w:sz w:val="28"/>
          <w:szCs w:val="28"/>
        </w:rPr>
        <w:tab/>
        <w:t xml:space="preserve">      </w:t>
      </w:r>
      <w:r w:rsidRPr="001F3F29">
        <w:rPr>
          <w:rFonts w:ascii="Times New Roman" w:hAnsi="Times New Roman"/>
          <w:b/>
          <w:sz w:val="28"/>
          <w:szCs w:val="28"/>
        </w:rPr>
        <w:t>Under the Guidance of</w:t>
      </w:r>
    </w:p>
    <w:p w14:paraId="43C5AB64" w14:textId="77777777" w:rsidR="00DF04DB" w:rsidRPr="001F3F29" w:rsidRDefault="00DF04DB" w:rsidP="009364D1">
      <w:pPr>
        <w:spacing w:after="0" w:line="360" w:lineRule="auto"/>
        <w:jc w:val="center"/>
        <w:rPr>
          <w:rFonts w:ascii="Times New Roman" w:hAnsi="Times New Roman"/>
          <w:b/>
          <w:color w:val="1F497D"/>
          <w:sz w:val="28"/>
          <w:szCs w:val="28"/>
          <w:vertAlign w:val="subscript"/>
        </w:rPr>
      </w:pPr>
      <w:r w:rsidRPr="001F3F29">
        <w:rPr>
          <w:rFonts w:ascii="Times New Roman" w:hAnsi="Times New Roman"/>
          <w:b/>
          <w:color w:val="1F497D"/>
          <w:sz w:val="28"/>
          <w:szCs w:val="32"/>
        </w:rPr>
        <w:t>Guide name</w:t>
      </w:r>
      <w:r w:rsidRPr="001F3F29">
        <w:rPr>
          <w:rFonts w:ascii="Times New Roman" w:hAnsi="Times New Roman"/>
          <w:b/>
          <w:color w:val="1F497D"/>
          <w:szCs w:val="32"/>
        </w:rPr>
        <w:t xml:space="preserve">                                                         </w:t>
      </w:r>
    </w:p>
    <w:p w14:paraId="114CEF07" w14:textId="77777777" w:rsidR="00DF04DB" w:rsidRPr="001F3F29" w:rsidRDefault="00DF04DB" w:rsidP="009364D1">
      <w:pPr>
        <w:spacing w:after="0" w:line="360" w:lineRule="auto"/>
        <w:jc w:val="center"/>
        <w:rPr>
          <w:rFonts w:ascii="Times New Roman" w:hAnsi="Times New Roman"/>
          <w:b/>
          <w:color w:val="1F497D"/>
          <w:szCs w:val="32"/>
        </w:rPr>
      </w:pPr>
      <w:r w:rsidRPr="001F3F29">
        <w:rPr>
          <w:rFonts w:ascii="Times New Roman" w:hAnsi="Times New Roman"/>
          <w:b/>
          <w:color w:val="1F497D"/>
          <w:szCs w:val="32"/>
        </w:rPr>
        <w:t>Dept of CS&amp;E,</w:t>
      </w:r>
    </w:p>
    <w:p w14:paraId="4F7A8EE6" w14:textId="77777777" w:rsidR="00DF04DB" w:rsidRPr="001F3F29" w:rsidRDefault="00DF04DB" w:rsidP="009364D1">
      <w:pPr>
        <w:spacing w:after="0" w:line="360" w:lineRule="auto"/>
        <w:jc w:val="center"/>
        <w:rPr>
          <w:rFonts w:ascii="Times New Roman" w:hAnsi="Times New Roman"/>
          <w:b/>
          <w:color w:val="1F497D"/>
          <w:szCs w:val="32"/>
        </w:rPr>
      </w:pPr>
      <w:r w:rsidRPr="001F3F29">
        <w:rPr>
          <w:rFonts w:ascii="Times New Roman" w:hAnsi="Times New Roman"/>
          <w:b/>
          <w:color w:val="1F497D"/>
          <w:szCs w:val="32"/>
        </w:rPr>
        <w:t xml:space="preserve"> BITM, Ballari.</w:t>
      </w:r>
    </w:p>
    <w:p w14:paraId="2BC8DF9A" w14:textId="77777777" w:rsidR="00DF04DB" w:rsidRPr="001F3F29" w:rsidRDefault="00A8036B" w:rsidP="00DF04DB">
      <w:pPr>
        <w:pStyle w:val="NoSpacing"/>
        <w:ind w:righ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34B59120" wp14:editId="348D39D0">
            <wp:simplePos x="0" y="0"/>
            <wp:positionH relativeFrom="column">
              <wp:posOffset>2211705</wp:posOffset>
            </wp:positionH>
            <wp:positionV relativeFrom="paragraph">
              <wp:posOffset>35560</wp:posOffset>
            </wp:positionV>
            <wp:extent cx="1362710" cy="1224915"/>
            <wp:effectExtent l="19050" t="0" r="8890" b="0"/>
            <wp:wrapNone/>
            <wp:docPr id="12" name="Picture 1" descr="G:\Users\SanDesh\Desktop\vt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SanDesh\Desktop\vtu-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36ECD0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5A27C78B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431F137C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1A3B5CC8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72632B3C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617EA10B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51F513C3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420407D7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2FADA171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331739D4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1D124253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6087287E" w14:textId="77777777" w:rsidR="00DF04DB" w:rsidRPr="001F3F29" w:rsidRDefault="0086728E" w:rsidP="009364D1">
      <w:pPr>
        <w:spacing w:after="0"/>
        <w:jc w:val="center"/>
        <w:outlineLvl w:val="3"/>
        <w:rPr>
          <w:rFonts w:ascii="Times New Roman" w:hAnsi="Times New Roman"/>
          <w:color w:val="0000CC"/>
          <w:sz w:val="48"/>
          <w:szCs w:val="28"/>
        </w:rPr>
      </w:pPr>
      <w:hyperlink r:id="rId10" w:history="1">
        <w:r w:rsidR="00DF04DB" w:rsidRPr="001F3F29">
          <w:rPr>
            <w:rFonts w:ascii="Times New Roman" w:hAnsi="Times New Roman"/>
            <w:b/>
            <w:bCs/>
            <w:color w:val="0000CC"/>
            <w:sz w:val="48"/>
            <w:szCs w:val="28"/>
          </w:rPr>
          <w:t>Visvesvaraya Technological University</w:t>
        </w:r>
      </w:hyperlink>
    </w:p>
    <w:p w14:paraId="3C294869" w14:textId="77777777" w:rsidR="00DF04DB" w:rsidRPr="001F3F29" w:rsidRDefault="00DF04DB" w:rsidP="00DF04DB">
      <w:pPr>
        <w:jc w:val="center"/>
        <w:outlineLvl w:val="3"/>
        <w:rPr>
          <w:rFonts w:ascii="Times New Roman" w:hAnsi="Times New Roman"/>
          <w:b/>
          <w:szCs w:val="28"/>
        </w:rPr>
      </w:pPr>
      <w:r w:rsidRPr="001F3F29">
        <w:rPr>
          <w:rFonts w:ascii="Times New Roman" w:hAnsi="Times New Roman"/>
          <w:b/>
          <w:sz w:val="28"/>
          <w:szCs w:val="28"/>
        </w:rPr>
        <w:t>Belagavi, Karnataka</w:t>
      </w:r>
      <w:r w:rsidRPr="001F3F29">
        <w:rPr>
          <w:rFonts w:ascii="Times New Roman" w:hAnsi="Times New Roman"/>
          <w:b/>
          <w:szCs w:val="28"/>
        </w:rPr>
        <w:t xml:space="preserve">       </w:t>
      </w:r>
    </w:p>
    <w:p w14:paraId="16CBA76F" w14:textId="7157B1D0" w:rsidR="00DF04DB" w:rsidRPr="009364D1" w:rsidRDefault="00E90F9C" w:rsidP="009364D1">
      <w:pPr>
        <w:spacing w:line="360" w:lineRule="auto"/>
        <w:jc w:val="center"/>
        <w:outlineLvl w:val="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</w:t>
      </w:r>
      <w:r w:rsidR="001F2D8C">
        <w:rPr>
          <w:rFonts w:ascii="Times New Roman" w:hAnsi="Times New Roman"/>
          <w:b/>
          <w:sz w:val="28"/>
          <w:szCs w:val="28"/>
        </w:rPr>
        <w:t>20</w:t>
      </w:r>
      <w:r>
        <w:rPr>
          <w:rFonts w:ascii="Times New Roman" w:hAnsi="Times New Roman"/>
          <w:b/>
          <w:sz w:val="28"/>
          <w:szCs w:val="28"/>
        </w:rPr>
        <w:t>-202</w:t>
      </w:r>
      <w:r w:rsidR="001F2D8C">
        <w:rPr>
          <w:rFonts w:ascii="Times New Roman" w:hAnsi="Times New Roman"/>
          <w:b/>
          <w:sz w:val="28"/>
          <w:szCs w:val="28"/>
        </w:rPr>
        <w:t>1</w:t>
      </w:r>
    </w:p>
    <w:p w14:paraId="1DE30526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sz w:val="12"/>
        </w:rPr>
      </w:pPr>
    </w:p>
    <w:p w14:paraId="294942A5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sz w:val="24"/>
        </w:rPr>
      </w:pPr>
      <w:r w:rsidRPr="001F3F29">
        <w:rPr>
          <w:rFonts w:ascii="Times New Roman" w:hAnsi="Times New Roman"/>
          <w:b/>
          <w:szCs w:val="28"/>
        </w:rPr>
        <w:t xml:space="preserve">               B</w:t>
      </w:r>
      <w:r w:rsidRPr="001F3F29">
        <w:rPr>
          <w:rFonts w:ascii="Times New Roman" w:hAnsi="Times New Roman"/>
          <w:b/>
          <w:sz w:val="16"/>
          <w:szCs w:val="28"/>
        </w:rPr>
        <w:t>A</w:t>
      </w:r>
      <w:r w:rsidRPr="001F3F29">
        <w:rPr>
          <w:rFonts w:ascii="Times New Roman" w:hAnsi="Times New Roman"/>
          <w:b/>
          <w:sz w:val="16"/>
        </w:rPr>
        <w:t xml:space="preserve">SAVARAJESWARI GROUP OF INSTITUTIONS </w:t>
      </w:r>
    </w:p>
    <w:p w14:paraId="7A8E847C" w14:textId="77777777" w:rsidR="00DF04DB" w:rsidRPr="001F3F29" w:rsidRDefault="00DF04DB" w:rsidP="00DF04DB">
      <w:pPr>
        <w:jc w:val="center"/>
        <w:rPr>
          <w:rFonts w:ascii="Times New Roman" w:hAnsi="Times New Roman"/>
          <w:b/>
          <w:color w:val="FF0000"/>
          <w:sz w:val="2"/>
          <w:szCs w:val="28"/>
        </w:rPr>
      </w:pPr>
    </w:p>
    <w:p w14:paraId="487D935D" w14:textId="77777777" w:rsidR="00DF04DB" w:rsidRPr="001F3F29" w:rsidRDefault="00A8036B" w:rsidP="00DF04DB">
      <w:pPr>
        <w:pStyle w:val="NoSpacing"/>
        <w:jc w:val="center"/>
        <w:rPr>
          <w:rFonts w:ascii="Times New Roman" w:hAnsi="Times New Roman"/>
          <w:b/>
          <w:color w:val="FF0000"/>
          <w:sz w:val="32"/>
        </w:rPr>
      </w:pPr>
      <w:r>
        <w:rPr>
          <w:rFonts w:ascii="Times New Roman" w:hAnsi="Times New Roman"/>
          <w:b/>
          <w:noProof/>
          <w:color w:val="FF0000"/>
          <w:lang w:val="en-IN" w:eastAsia="en-IN"/>
        </w:rPr>
        <w:drawing>
          <wp:anchor distT="0" distB="0" distL="114300" distR="114300" simplePos="0" relativeHeight="251658752" behindDoc="1" locked="0" layoutInCell="1" allowOverlap="1" wp14:anchorId="28EFBB74" wp14:editId="0FF71148">
            <wp:simplePos x="0" y="0"/>
            <wp:positionH relativeFrom="column">
              <wp:posOffset>9210040</wp:posOffset>
            </wp:positionH>
            <wp:positionV relativeFrom="paragraph">
              <wp:posOffset>-140335</wp:posOffset>
            </wp:positionV>
            <wp:extent cx="490220" cy="281940"/>
            <wp:effectExtent l="19050" t="0" r="508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1F3F29">
        <w:rPr>
          <w:rFonts w:ascii="Times New Roman" w:hAnsi="Times New Roman"/>
          <w:b/>
          <w:color w:val="FF0000"/>
          <w:sz w:val="32"/>
        </w:rPr>
        <w:t>BALLARI INSTITUTE OF TECHNOLOGY &amp; MANAGEMENT</w:t>
      </w:r>
    </w:p>
    <w:p w14:paraId="148B3C9E" w14:textId="77777777" w:rsidR="00DF04DB" w:rsidRPr="001F3F29" w:rsidRDefault="00A8036B" w:rsidP="00DF04DB">
      <w:pPr>
        <w:pStyle w:val="NoSpacing"/>
        <w:jc w:val="center"/>
        <w:rPr>
          <w:rFonts w:ascii="Times New Roman" w:hAnsi="Times New Roman"/>
          <w:color w:val="002060"/>
          <w:sz w:val="16"/>
          <w:szCs w:val="20"/>
        </w:rPr>
      </w:pPr>
      <w:r>
        <w:rPr>
          <w:rFonts w:ascii="Times New Roman" w:eastAsia="Times New Roman" w:hAnsi="Times New Roman"/>
          <w:b/>
          <w:noProof/>
          <w:sz w:val="24"/>
          <w:szCs w:val="28"/>
          <w:lang w:val="en-IN" w:eastAsia="en-IN"/>
        </w:rPr>
        <w:drawing>
          <wp:anchor distT="0" distB="0" distL="114300" distR="114300" simplePos="0" relativeHeight="251659776" behindDoc="0" locked="0" layoutInCell="1" allowOverlap="1" wp14:anchorId="145EBD38" wp14:editId="118DBA74">
            <wp:simplePos x="0" y="0"/>
            <wp:positionH relativeFrom="column">
              <wp:posOffset>5019675</wp:posOffset>
            </wp:positionH>
            <wp:positionV relativeFrom="paragraph">
              <wp:posOffset>64770</wp:posOffset>
            </wp:positionV>
            <wp:extent cx="600075" cy="609600"/>
            <wp:effectExtent l="19050" t="0" r="9525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4"/>
          <w:szCs w:val="28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0536B4F5" wp14:editId="1EC8D30D">
            <wp:simplePos x="0" y="0"/>
            <wp:positionH relativeFrom="column">
              <wp:posOffset>4445</wp:posOffset>
            </wp:positionH>
            <wp:positionV relativeFrom="paragraph">
              <wp:posOffset>89535</wp:posOffset>
            </wp:positionV>
            <wp:extent cx="887730" cy="513080"/>
            <wp:effectExtent l="19050" t="0" r="7620" b="0"/>
            <wp:wrapNone/>
            <wp:docPr id="9" name="Picture 1" descr="\\Somu\personal\bit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omu\personal\bitm new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1F3F29">
        <w:rPr>
          <w:rFonts w:ascii="Times New Roman" w:hAnsi="Times New Roman"/>
          <w:color w:val="002060"/>
          <w:sz w:val="16"/>
          <w:szCs w:val="20"/>
        </w:rPr>
        <w:t>NACC Accredited Institution*</w:t>
      </w:r>
    </w:p>
    <w:p w14:paraId="3CA1271B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6"/>
          <w:szCs w:val="20"/>
        </w:rPr>
      </w:pPr>
      <w:r w:rsidRPr="001F3F29">
        <w:rPr>
          <w:rFonts w:ascii="Times New Roman" w:hAnsi="Times New Roman"/>
          <w:b/>
          <w:color w:val="002060"/>
          <w:sz w:val="16"/>
          <w:szCs w:val="20"/>
        </w:rPr>
        <w:t>(Recognized by Govt. of Karnataka, approved by AICTE, New Delhi &amp; Affiliated to</w:t>
      </w:r>
    </w:p>
    <w:p w14:paraId="0D660902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6"/>
          <w:szCs w:val="20"/>
        </w:rPr>
      </w:pPr>
      <w:r w:rsidRPr="001F3F29">
        <w:rPr>
          <w:rFonts w:ascii="Times New Roman" w:hAnsi="Times New Roman"/>
          <w:b/>
          <w:color w:val="002060"/>
          <w:sz w:val="16"/>
          <w:szCs w:val="20"/>
        </w:rPr>
        <w:t xml:space="preserve">Visvesvaraya Technological University, </w:t>
      </w:r>
      <w:proofErr w:type="spellStart"/>
      <w:r w:rsidRPr="001F3F29">
        <w:rPr>
          <w:rFonts w:ascii="Times New Roman" w:hAnsi="Times New Roman"/>
          <w:b/>
          <w:color w:val="002060"/>
          <w:sz w:val="16"/>
          <w:szCs w:val="20"/>
        </w:rPr>
        <w:t>Belgavi</w:t>
      </w:r>
      <w:proofErr w:type="spellEnd"/>
      <w:r w:rsidRPr="001F3F29">
        <w:rPr>
          <w:rFonts w:ascii="Times New Roman" w:hAnsi="Times New Roman"/>
          <w:b/>
          <w:color w:val="002060"/>
          <w:sz w:val="16"/>
          <w:szCs w:val="20"/>
        </w:rPr>
        <w:t>)</w:t>
      </w:r>
    </w:p>
    <w:p w14:paraId="1E744F2C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"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JnanaGangotri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>" Campus, No.873/2, Ballari-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Hospet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 xml:space="preserve"> Road, 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Allipur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>,</w:t>
      </w:r>
    </w:p>
    <w:p w14:paraId="6F0DFC5C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Ballar1-583 104 (Karnataka) (India)</w:t>
      </w:r>
    </w:p>
    <w:p w14:paraId="06974A2A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Ph: 08392 – 237100 / 237190, Fax: 08392 – 237197</w:t>
      </w:r>
    </w:p>
    <w:p w14:paraId="7504E0BB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572E5DF8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28D7CCA3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79D23F03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11C83FF7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4A4AB388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2ED64937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sz w:val="32"/>
        </w:rPr>
      </w:pPr>
      <w:r w:rsidRPr="001F3F29">
        <w:rPr>
          <w:rFonts w:ascii="Times New Roman" w:hAnsi="Times New Roman"/>
          <w:b/>
          <w:sz w:val="36"/>
        </w:rPr>
        <w:t>DEPARTMENT OF COMPUTER SCIENCE &amp; ENGINEERING</w:t>
      </w:r>
    </w:p>
    <w:p w14:paraId="6DC39087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028C8B2D" w14:textId="77777777" w:rsidR="00DF04DB" w:rsidRPr="001F3F29" w:rsidRDefault="00DF04DB" w:rsidP="00DF04DB">
      <w:pPr>
        <w:jc w:val="center"/>
        <w:rPr>
          <w:rFonts w:ascii="Times New Roman" w:hAnsi="Times New Roman"/>
          <w:b/>
          <w:sz w:val="36"/>
          <w:szCs w:val="28"/>
        </w:rPr>
      </w:pPr>
    </w:p>
    <w:p w14:paraId="64C3E1D6" w14:textId="77777777" w:rsidR="00DF04DB" w:rsidRPr="001F3F29" w:rsidRDefault="00DF04DB" w:rsidP="00DF04DB">
      <w:pPr>
        <w:jc w:val="center"/>
        <w:rPr>
          <w:rFonts w:ascii="Times New Roman" w:hAnsi="Times New Roman"/>
          <w:b/>
          <w:color w:val="FF0000"/>
          <w:sz w:val="56"/>
          <w:szCs w:val="32"/>
          <w:u w:val="single"/>
        </w:rPr>
      </w:pPr>
      <w:r w:rsidRPr="001F3F29">
        <w:rPr>
          <w:rFonts w:ascii="Times New Roman" w:hAnsi="Times New Roman"/>
          <w:b/>
          <w:color w:val="FF0000"/>
          <w:sz w:val="56"/>
          <w:szCs w:val="32"/>
          <w:u w:val="single"/>
        </w:rPr>
        <w:t>CERTIFICATE</w:t>
      </w:r>
    </w:p>
    <w:p w14:paraId="49BBBA31" w14:textId="77777777" w:rsidR="00DF04DB" w:rsidRPr="001F3F29" w:rsidRDefault="00DF04DB" w:rsidP="00DF04DB">
      <w:pPr>
        <w:jc w:val="center"/>
        <w:rPr>
          <w:rFonts w:ascii="Times New Roman" w:hAnsi="Times New Roman"/>
          <w:b/>
          <w:color w:val="FF0000"/>
          <w:sz w:val="32"/>
          <w:szCs w:val="32"/>
          <w:u w:val="single"/>
        </w:rPr>
      </w:pPr>
    </w:p>
    <w:p w14:paraId="41E2C66A" w14:textId="77777777" w:rsidR="00DF04DB" w:rsidRPr="001F3F29" w:rsidRDefault="00DF04DB" w:rsidP="00DF04DB">
      <w:pPr>
        <w:jc w:val="center"/>
        <w:rPr>
          <w:rFonts w:ascii="Times New Roman" w:hAnsi="Times New Roman"/>
        </w:rPr>
      </w:pPr>
    </w:p>
    <w:p w14:paraId="33E29777" w14:textId="77777777" w:rsidR="00DF04DB" w:rsidRPr="001F3F29" w:rsidRDefault="00DF04DB" w:rsidP="00DF04D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F29">
        <w:rPr>
          <w:rFonts w:ascii="Times New Roman" w:eastAsia="Times New Roman" w:hAnsi="Times New Roman"/>
          <w:sz w:val="24"/>
          <w:szCs w:val="24"/>
        </w:rPr>
        <w:t xml:space="preserve">  </w:t>
      </w:r>
    </w:p>
    <w:p w14:paraId="16D98A99" w14:textId="580CE618" w:rsidR="00DF04DB" w:rsidRPr="001F3F29" w:rsidRDefault="00DF04DB" w:rsidP="00DF04D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F3F29">
        <w:rPr>
          <w:rFonts w:ascii="Times New Roman" w:hAnsi="Times New Roman"/>
          <w:sz w:val="24"/>
          <w:szCs w:val="24"/>
        </w:rPr>
        <w:t>Thi</w:t>
      </w:r>
      <w:r w:rsidR="00202903">
        <w:rPr>
          <w:rFonts w:ascii="Times New Roman" w:hAnsi="Times New Roman"/>
          <w:sz w:val="24"/>
          <w:szCs w:val="24"/>
        </w:rPr>
        <w:t xml:space="preserve">s is to certify that the PROJECT </w:t>
      </w:r>
      <w:r w:rsidR="00AF4C05">
        <w:rPr>
          <w:rFonts w:ascii="Times New Roman" w:hAnsi="Times New Roman"/>
          <w:sz w:val="24"/>
          <w:szCs w:val="24"/>
        </w:rPr>
        <w:t xml:space="preserve">WORK </w:t>
      </w:r>
      <w:r w:rsidR="00202903">
        <w:rPr>
          <w:rFonts w:ascii="Times New Roman" w:hAnsi="Times New Roman"/>
          <w:sz w:val="24"/>
          <w:szCs w:val="24"/>
        </w:rPr>
        <w:t xml:space="preserve">PHASE-I </w:t>
      </w:r>
      <w:r w:rsidRPr="001F3F29">
        <w:rPr>
          <w:rFonts w:ascii="Times New Roman" w:hAnsi="Times New Roman"/>
          <w:sz w:val="24"/>
          <w:szCs w:val="24"/>
        </w:rPr>
        <w:t>entitled“</w:t>
      </w:r>
      <w:r w:rsidRPr="001F3F29">
        <w:rPr>
          <w:rFonts w:ascii="Times New Roman" w:hAnsi="Times New Roman"/>
          <w:color w:val="548DD4"/>
          <w:sz w:val="24"/>
          <w:szCs w:val="24"/>
        </w:rPr>
        <w:t>--------------------------------------------------------</w:t>
      </w:r>
      <w:r w:rsidRPr="001F3F29">
        <w:rPr>
          <w:rFonts w:ascii="Times New Roman" w:hAnsi="Times New Roman"/>
          <w:sz w:val="24"/>
          <w:szCs w:val="24"/>
        </w:rPr>
        <w:t>” has been successfully presented by</w:t>
      </w:r>
      <w:r w:rsidRPr="001F3F29">
        <w:rPr>
          <w:rFonts w:ascii="Times New Roman" w:hAnsi="Times New Roman"/>
          <w:b/>
          <w:color w:val="FF0000"/>
          <w:sz w:val="24"/>
          <w:szCs w:val="24"/>
        </w:rPr>
        <w:t>{Name}</w:t>
      </w:r>
      <w:r w:rsidRPr="001F3F29">
        <w:rPr>
          <w:rFonts w:ascii="Times New Roman" w:hAnsi="Times New Roman"/>
          <w:sz w:val="24"/>
          <w:szCs w:val="24"/>
        </w:rPr>
        <w:t xml:space="preserve"> bearing</w:t>
      </w:r>
      <w:r w:rsidRPr="001F3F29">
        <w:rPr>
          <w:rFonts w:ascii="Times New Roman" w:hAnsi="Times New Roman"/>
          <w:b/>
          <w:color w:val="FF0000"/>
          <w:sz w:val="24"/>
          <w:szCs w:val="24"/>
        </w:rPr>
        <w:t xml:space="preserve"> ({USN})</w:t>
      </w:r>
      <w:r w:rsidRPr="001F3F29">
        <w:rPr>
          <w:rFonts w:ascii="Times New Roman" w:hAnsi="Times New Roman"/>
          <w:b/>
          <w:sz w:val="24"/>
          <w:szCs w:val="24"/>
        </w:rPr>
        <w:t xml:space="preserve"> </w:t>
      </w:r>
      <w:r w:rsidR="006E2C98">
        <w:rPr>
          <w:rFonts w:ascii="Times New Roman" w:hAnsi="Times New Roman"/>
          <w:sz w:val="24"/>
          <w:szCs w:val="24"/>
        </w:rPr>
        <w:t>a student of VII</w:t>
      </w:r>
      <w:r w:rsidRPr="001F3F29">
        <w:rPr>
          <w:rFonts w:ascii="Times New Roman" w:hAnsi="Times New Roman"/>
          <w:sz w:val="24"/>
          <w:szCs w:val="24"/>
        </w:rPr>
        <w:t xml:space="preserve"> semester B.E. for the partial fulfillment of the requirements for</w:t>
      </w:r>
      <w:r w:rsidR="00B04E75">
        <w:rPr>
          <w:rFonts w:ascii="Times New Roman" w:hAnsi="Times New Roman"/>
          <w:sz w:val="24"/>
          <w:szCs w:val="24"/>
        </w:rPr>
        <w:t xml:space="preserve"> the award of</w:t>
      </w:r>
      <w:r w:rsidRPr="001F3F29">
        <w:rPr>
          <w:rFonts w:ascii="Times New Roman" w:hAnsi="Times New Roman"/>
          <w:color w:val="1F497D"/>
          <w:sz w:val="24"/>
          <w:szCs w:val="24"/>
        </w:rPr>
        <w:t xml:space="preserve"> </w:t>
      </w:r>
      <w:r w:rsidRPr="001F3F29">
        <w:rPr>
          <w:rFonts w:ascii="Times New Roman" w:hAnsi="Times New Roman"/>
          <w:b/>
          <w:color w:val="1F497D"/>
          <w:sz w:val="24"/>
          <w:szCs w:val="24"/>
        </w:rPr>
        <w:t>Bachelor Degree in Computer Science &amp; Engineering</w:t>
      </w:r>
      <w:r w:rsidRPr="001F3F29">
        <w:rPr>
          <w:rFonts w:ascii="Times New Roman" w:hAnsi="Times New Roman"/>
          <w:sz w:val="24"/>
          <w:szCs w:val="24"/>
        </w:rPr>
        <w:t xml:space="preserve"> of the VISVESVARAYA TECHNOLOGICAL UNIVERSI</w:t>
      </w:r>
      <w:r w:rsidR="00E90F9C">
        <w:rPr>
          <w:rFonts w:ascii="Times New Roman" w:hAnsi="Times New Roman"/>
          <w:sz w:val="24"/>
          <w:szCs w:val="24"/>
        </w:rPr>
        <w:t>TY</w:t>
      </w:r>
      <w:r w:rsidR="002C3985">
        <w:rPr>
          <w:rFonts w:ascii="Times New Roman" w:hAnsi="Times New Roman"/>
          <w:sz w:val="24"/>
          <w:szCs w:val="24"/>
        </w:rPr>
        <w:t>,</w:t>
      </w:r>
      <w:r w:rsidR="00AF4C05">
        <w:rPr>
          <w:rFonts w:ascii="Times New Roman" w:hAnsi="Times New Roman"/>
          <w:sz w:val="24"/>
          <w:szCs w:val="24"/>
        </w:rPr>
        <w:t xml:space="preserve"> </w:t>
      </w:r>
      <w:r w:rsidR="002C3985">
        <w:rPr>
          <w:rFonts w:ascii="Times New Roman" w:hAnsi="Times New Roman"/>
          <w:sz w:val="24"/>
          <w:szCs w:val="24"/>
        </w:rPr>
        <w:t>BELAGAVI</w:t>
      </w:r>
      <w:r w:rsidR="00E90F9C">
        <w:rPr>
          <w:rFonts w:ascii="Times New Roman" w:hAnsi="Times New Roman"/>
          <w:sz w:val="24"/>
          <w:szCs w:val="24"/>
        </w:rPr>
        <w:t xml:space="preserve"> during the academic year 20</w:t>
      </w:r>
      <w:r w:rsidR="00AF4C05">
        <w:rPr>
          <w:rFonts w:ascii="Times New Roman" w:hAnsi="Times New Roman"/>
          <w:sz w:val="24"/>
          <w:szCs w:val="24"/>
        </w:rPr>
        <w:t>20</w:t>
      </w:r>
      <w:r w:rsidR="00E90F9C">
        <w:rPr>
          <w:rFonts w:ascii="Times New Roman" w:hAnsi="Times New Roman"/>
          <w:sz w:val="24"/>
          <w:szCs w:val="24"/>
        </w:rPr>
        <w:t>-202</w:t>
      </w:r>
      <w:r w:rsidR="00AF4C05">
        <w:rPr>
          <w:rFonts w:ascii="Times New Roman" w:hAnsi="Times New Roman"/>
          <w:sz w:val="24"/>
          <w:szCs w:val="24"/>
        </w:rPr>
        <w:t>1</w:t>
      </w:r>
    </w:p>
    <w:p w14:paraId="32A6C54F" w14:textId="77777777" w:rsidR="00DF04DB" w:rsidRPr="001F3F29" w:rsidRDefault="00DF04DB" w:rsidP="00DF04DB">
      <w:pPr>
        <w:spacing w:line="360" w:lineRule="auto"/>
        <w:jc w:val="both"/>
        <w:rPr>
          <w:rFonts w:ascii="Times New Roman" w:hAnsi="Times New Roman"/>
        </w:rPr>
      </w:pPr>
    </w:p>
    <w:p w14:paraId="42EC243E" w14:textId="77777777" w:rsidR="00DF04DB" w:rsidRPr="001F3F29" w:rsidRDefault="00DF04DB" w:rsidP="00DF04DB">
      <w:pPr>
        <w:spacing w:line="360" w:lineRule="auto"/>
        <w:jc w:val="both"/>
        <w:rPr>
          <w:rFonts w:ascii="Times New Roman" w:hAnsi="Times New Roman"/>
        </w:rPr>
      </w:pPr>
    </w:p>
    <w:p w14:paraId="78372F5E" w14:textId="77777777" w:rsidR="00DF04DB" w:rsidRPr="001F3F29" w:rsidRDefault="00DF04DB" w:rsidP="00DF04DB">
      <w:pPr>
        <w:spacing w:line="360" w:lineRule="auto"/>
        <w:jc w:val="both"/>
        <w:rPr>
          <w:rFonts w:ascii="Times New Roman" w:hAnsi="Times New Roman"/>
        </w:rPr>
      </w:pPr>
    </w:p>
    <w:p w14:paraId="782128F9" w14:textId="77777777" w:rsidR="00DF04DB" w:rsidRPr="001F3F29" w:rsidRDefault="00DF04DB" w:rsidP="00DF04DB">
      <w:pPr>
        <w:pStyle w:val="BodyText"/>
        <w:spacing w:line="360" w:lineRule="auto"/>
        <w:ind w:right="346"/>
        <w:jc w:val="left"/>
        <w:rPr>
          <w:sz w:val="24"/>
        </w:rPr>
      </w:pPr>
      <w:r w:rsidRPr="001F3F29">
        <w:rPr>
          <w:sz w:val="24"/>
          <w:szCs w:val="28"/>
        </w:rPr>
        <w:t xml:space="preserve">    Signature of guide</w:t>
      </w:r>
      <w:r w:rsidRPr="001F3F29">
        <w:rPr>
          <w:b/>
          <w:szCs w:val="28"/>
        </w:rPr>
        <w:t xml:space="preserve">                 </w:t>
      </w:r>
      <w:r w:rsidRPr="001F3F29">
        <w:rPr>
          <w:b/>
          <w:color w:val="000000"/>
          <w:sz w:val="28"/>
        </w:rPr>
        <w:tab/>
      </w:r>
      <w:r w:rsidRPr="001F3F29">
        <w:rPr>
          <w:b/>
          <w:color w:val="000000"/>
          <w:sz w:val="28"/>
        </w:rPr>
        <w:tab/>
      </w:r>
      <w:r w:rsidRPr="001F3F29">
        <w:rPr>
          <w:b/>
          <w:color w:val="000000"/>
          <w:sz w:val="28"/>
        </w:rPr>
        <w:tab/>
        <w:t xml:space="preserve">                </w:t>
      </w:r>
      <w:r w:rsidR="009364D1">
        <w:rPr>
          <w:b/>
          <w:color w:val="000000"/>
          <w:sz w:val="28"/>
        </w:rPr>
        <w:tab/>
      </w:r>
      <w:r w:rsidR="009364D1">
        <w:rPr>
          <w:b/>
          <w:color w:val="000000"/>
          <w:sz w:val="28"/>
        </w:rPr>
        <w:tab/>
        <w:t xml:space="preserve">    </w:t>
      </w:r>
      <w:r w:rsidRPr="001F3F29">
        <w:rPr>
          <w:b/>
          <w:color w:val="000000"/>
          <w:sz w:val="28"/>
        </w:rPr>
        <w:t xml:space="preserve"> </w:t>
      </w:r>
      <w:r w:rsidRPr="001F3F29">
        <w:rPr>
          <w:sz w:val="24"/>
        </w:rPr>
        <w:t>Signature of HOD</w:t>
      </w:r>
    </w:p>
    <w:p w14:paraId="2B2DD42A" w14:textId="4585E816" w:rsidR="00DF04DB" w:rsidRPr="001F3F29" w:rsidRDefault="00DF04DB" w:rsidP="00DF04DB">
      <w:pPr>
        <w:rPr>
          <w:rFonts w:ascii="Times New Roman" w:eastAsia="Arial Unicode MS" w:hAnsi="Times New Roman"/>
          <w:b/>
          <w:color w:val="0000FF"/>
        </w:rPr>
      </w:pPr>
      <w:r w:rsidRPr="001F3F29">
        <w:rPr>
          <w:rFonts w:ascii="Times New Roman" w:eastAsia="Arial Unicode MS" w:hAnsi="Times New Roman"/>
          <w:b/>
          <w:color w:val="0000FF"/>
        </w:rPr>
        <w:t xml:space="preserve">  </w:t>
      </w:r>
      <w:r w:rsidR="009364D1">
        <w:rPr>
          <w:rFonts w:ascii="Times New Roman" w:eastAsia="Arial Unicode MS" w:hAnsi="Times New Roman"/>
          <w:b/>
          <w:color w:val="0000FF"/>
        </w:rPr>
        <w:t xml:space="preserve">      </w:t>
      </w:r>
      <w:r w:rsidR="005B7EC5">
        <w:rPr>
          <w:rFonts w:ascii="Times New Roman" w:eastAsia="Arial Unicode MS" w:hAnsi="Times New Roman"/>
          <w:b/>
          <w:color w:val="0000FF"/>
        </w:rPr>
        <w:t>G</w:t>
      </w:r>
      <w:r w:rsidR="009364D1">
        <w:rPr>
          <w:rFonts w:ascii="Times New Roman" w:eastAsia="Arial Unicode MS" w:hAnsi="Times New Roman"/>
          <w:b/>
          <w:color w:val="0000FF"/>
        </w:rPr>
        <w:t>uide name</w:t>
      </w:r>
      <w:r w:rsidR="009364D1">
        <w:rPr>
          <w:rFonts w:ascii="Times New Roman" w:eastAsia="Arial Unicode MS" w:hAnsi="Times New Roman"/>
          <w:b/>
          <w:color w:val="0000FF"/>
        </w:rPr>
        <w:tab/>
      </w:r>
      <w:r w:rsidR="009364D1">
        <w:rPr>
          <w:rFonts w:ascii="Times New Roman" w:eastAsia="Arial Unicode MS" w:hAnsi="Times New Roman"/>
          <w:b/>
          <w:color w:val="0000FF"/>
        </w:rPr>
        <w:tab/>
      </w:r>
      <w:r w:rsidR="009364D1">
        <w:rPr>
          <w:rFonts w:ascii="Times New Roman" w:eastAsia="Arial Unicode MS" w:hAnsi="Times New Roman"/>
          <w:b/>
          <w:color w:val="0000FF"/>
        </w:rPr>
        <w:tab/>
      </w:r>
      <w:r w:rsidR="009364D1">
        <w:rPr>
          <w:rFonts w:ascii="Times New Roman" w:eastAsia="Arial Unicode MS" w:hAnsi="Times New Roman"/>
          <w:b/>
          <w:color w:val="0000FF"/>
        </w:rPr>
        <w:tab/>
        <w:t xml:space="preserve">  </w:t>
      </w:r>
      <w:r w:rsidR="009364D1">
        <w:rPr>
          <w:rFonts w:ascii="Times New Roman" w:eastAsia="Arial Unicode MS" w:hAnsi="Times New Roman"/>
          <w:b/>
          <w:color w:val="0000FF"/>
        </w:rPr>
        <w:tab/>
      </w:r>
      <w:r w:rsidR="009364D1">
        <w:rPr>
          <w:rFonts w:ascii="Times New Roman" w:eastAsia="Arial Unicode MS" w:hAnsi="Times New Roman"/>
          <w:b/>
          <w:color w:val="0000FF"/>
        </w:rPr>
        <w:tab/>
        <w:t xml:space="preserve">       </w:t>
      </w:r>
      <w:r w:rsidR="0086728E">
        <w:rPr>
          <w:rFonts w:ascii="Times New Roman" w:eastAsia="Arial Unicode MS" w:hAnsi="Times New Roman"/>
          <w:b/>
          <w:color w:val="0000FF"/>
        </w:rPr>
        <w:t xml:space="preserve">            </w:t>
      </w:r>
      <w:r w:rsidRPr="001F3F29">
        <w:rPr>
          <w:rFonts w:ascii="Times New Roman" w:eastAsia="Arial Unicode MS" w:hAnsi="Times New Roman"/>
          <w:b/>
          <w:color w:val="0000FF"/>
        </w:rPr>
        <w:t xml:space="preserve">Dr. R.N. Kulkarni                          </w:t>
      </w:r>
    </w:p>
    <w:p w14:paraId="183124E7" w14:textId="77777777" w:rsidR="00DF04DB" w:rsidRPr="001F3F29" w:rsidRDefault="00DF04DB" w:rsidP="005B7EC5">
      <w:pPr>
        <w:pStyle w:val="BodyText"/>
        <w:ind w:right="346"/>
        <w:contextualSpacing/>
        <w:rPr>
          <w:b/>
          <w:sz w:val="24"/>
          <w:szCs w:val="28"/>
        </w:rPr>
      </w:pPr>
      <w:r w:rsidRPr="001F3F29">
        <w:rPr>
          <w:b/>
          <w:color w:val="1F497D"/>
          <w:sz w:val="28"/>
          <w:szCs w:val="28"/>
        </w:rPr>
        <w:t xml:space="preserve">          </w:t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  <w:r w:rsidRPr="001F3F29">
        <w:rPr>
          <w:b/>
          <w:color w:val="1F497D"/>
          <w:sz w:val="28"/>
          <w:szCs w:val="28"/>
        </w:rPr>
        <w:tab/>
      </w:r>
    </w:p>
    <w:p w14:paraId="30617CFF" w14:textId="77777777" w:rsidR="009A094F" w:rsidRDefault="009A094F" w:rsidP="00DF04D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7051CA1" w14:textId="77777777" w:rsidR="009A094F" w:rsidRPr="009364D1" w:rsidRDefault="009A094F" w:rsidP="009364D1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64D1">
        <w:rPr>
          <w:rFonts w:ascii="Times New Roman" w:hAnsi="Times New Roman" w:cs="Times New Roman"/>
          <w:b/>
          <w:sz w:val="36"/>
          <w:szCs w:val="36"/>
        </w:rPr>
        <w:lastRenderedPageBreak/>
        <w:t>Abstract</w:t>
      </w:r>
    </w:p>
    <w:p w14:paraId="0A2805BD" w14:textId="77777777" w:rsidR="009A094F" w:rsidRDefault="009A094F" w:rsidP="00DF04D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C70CE72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CBA63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75309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96FC4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17079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48342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C68C0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B4546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D58C3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2EB82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1BCAF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052FB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C0CA6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E0F40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BE703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DA32FB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2BFAB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FDFF6" w14:textId="77777777" w:rsidR="009A094F" w:rsidRDefault="009A094F" w:rsidP="00501519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F95DD" w14:textId="77777777" w:rsidR="009A094F" w:rsidRPr="001F3F29" w:rsidRDefault="009A094F" w:rsidP="00DF04D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94533A7" w14:textId="77777777" w:rsidR="00DF04DB" w:rsidRDefault="00DF04DB" w:rsidP="00DF04D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EDB4484" w14:textId="77777777" w:rsidR="00303002" w:rsidRDefault="00303002" w:rsidP="00DF04D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CE0544A" w14:textId="77777777" w:rsidR="00303002" w:rsidRDefault="00303002" w:rsidP="00DF04D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50EA101" w14:textId="77777777" w:rsidR="00303002" w:rsidRPr="009364D1" w:rsidRDefault="00303002" w:rsidP="00303002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Acknowledgement</w:t>
      </w:r>
      <w:r w:rsidR="00CE4A18">
        <w:rPr>
          <w:rFonts w:ascii="Times New Roman" w:hAnsi="Times New Roman" w:cs="Times New Roman"/>
          <w:b/>
          <w:sz w:val="36"/>
          <w:szCs w:val="36"/>
        </w:rPr>
        <w:t>s</w:t>
      </w:r>
    </w:p>
    <w:p w14:paraId="5D438298" w14:textId="77777777" w:rsidR="00303002" w:rsidRDefault="00303002" w:rsidP="00303002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1F5FC41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B06D4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1DC37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8A1BB8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57DA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5499E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62351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5AA13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A77F6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90922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B0456E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44BE7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0A692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31E15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5ECF6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07155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8AD28" w14:textId="77777777" w:rsidR="00303002" w:rsidRDefault="00303002" w:rsidP="00303002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7CB39" w14:textId="77777777" w:rsidR="00303002" w:rsidRPr="001F3F29" w:rsidRDefault="00303002" w:rsidP="00303002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FAC0E91" w14:textId="77777777" w:rsidR="00303002" w:rsidRDefault="00303002" w:rsidP="00303002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6B7A7BE" w14:textId="77777777" w:rsidR="00303002" w:rsidRPr="001F3F29" w:rsidRDefault="00303002" w:rsidP="00DF04D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EAB0069" w14:textId="77777777" w:rsidR="00DF04DB" w:rsidRPr="001F3F29" w:rsidRDefault="00DF04DB" w:rsidP="00B71A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14:paraId="713B948F" w14:textId="77777777" w:rsidR="00DF04DB" w:rsidRPr="001F3F29" w:rsidRDefault="00DF04DB" w:rsidP="00DF0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00"/>
        <w:gridCol w:w="4629"/>
        <w:gridCol w:w="1901"/>
      </w:tblGrid>
      <w:tr w:rsidR="00F4446A" w:rsidRPr="001F3F29" w14:paraId="59289350" w14:textId="77777777" w:rsidTr="00164752">
        <w:trPr>
          <w:trHeight w:val="851"/>
        </w:trPr>
        <w:tc>
          <w:tcPr>
            <w:tcW w:w="8930" w:type="dxa"/>
            <w:gridSpan w:val="3"/>
          </w:tcPr>
          <w:p w14:paraId="15BF18AE" w14:textId="77777777" w:rsidR="00F4446A" w:rsidRDefault="00F4446A" w:rsidP="00F444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  <w:p w14:paraId="5F227FE2" w14:textId="77777777" w:rsidR="00F4446A" w:rsidRPr="00303002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303002">
              <w:rPr>
                <w:rFonts w:ascii="Times New Roman" w:hAnsi="Times New Roman"/>
                <w:b/>
                <w:bCs/>
                <w:sz w:val="36"/>
                <w:szCs w:val="36"/>
              </w:rPr>
              <w:t>Table of Contents</w:t>
            </w:r>
          </w:p>
          <w:p w14:paraId="4990F58A" w14:textId="77777777" w:rsidR="00F4446A" w:rsidRPr="001F3F29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</w:tr>
      <w:tr w:rsidR="00F4446A" w:rsidRPr="001F3F29" w14:paraId="3FDC69E8" w14:textId="77777777" w:rsidTr="00164752">
        <w:trPr>
          <w:trHeight w:val="328"/>
        </w:trPr>
        <w:tc>
          <w:tcPr>
            <w:tcW w:w="2400" w:type="dxa"/>
          </w:tcPr>
          <w:p w14:paraId="04A83849" w14:textId="77777777" w:rsidR="00F4446A" w:rsidRPr="001F3F29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F3F29">
              <w:rPr>
                <w:rFonts w:ascii="Times New Roman" w:hAnsi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4629" w:type="dxa"/>
          </w:tcPr>
          <w:p w14:paraId="4484024A" w14:textId="77777777" w:rsidR="00F4446A" w:rsidRPr="001F3F29" w:rsidRDefault="00F4446A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F3F29">
              <w:rPr>
                <w:rFonts w:ascii="Times New Roman" w:hAnsi="Times New Roman"/>
                <w:b/>
                <w:sz w:val="28"/>
                <w:szCs w:val="28"/>
              </w:rPr>
              <w:t>Chapter Name</w:t>
            </w:r>
          </w:p>
        </w:tc>
        <w:tc>
          <w:tcPr>
            <w:tcW w:w="1901" w:type="dxa"/>
          </w:tcPr>
          <w:p w14:paraId="1758AC73" w14:textId="77777777" w:rsidR="00F4446A" w:rsidRPr="001F3F29" w:rsidRDefault="00F4446A" w:rsidP="00B93D75">
            <w:pPr>
              <w:pStyle w:val="Heading3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bCs w:val="0"/>
                <w:sz w:val="28"/>
                <w:szCs w:val="28"/>
              </w:rPr>
            </w:pPr>
            <w:r w:rsidRPr="001F3F29">
              <w:rPr>
                <w:bCs w:val="0"/>
                <w:sz w:val="28"/>
                <w:szCs w:val="28"/>
              </w:rPr>
              <w:t>Page No</w:t>
            </w:r>
          </w:p>
        </w:tc>
      </w:tr>
      <w:tr w:rsidR="00F4446A" w:rsidRPr="001F3F29" w14:paraId="1BBFE120" w14:textId="77777777" w:rsidTr="00164752">
        <w:trPr>
          <w:trHeight w:val="287"/>
        </w:trPr>
        <w:tc>
          <w:tcPr>
            <w:tcW w:w="2400" w:type="dxa"/>
          </w:tcPr>
          <w:p w14:paraId="05D7B09E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9" w:type="dxa"/>
          </w:tcPr>
          <w:p w14:paraId="3E9F4DE1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Abstract</w:t>
            </w:r>
            <w:r w:rsidRPr="00F4446A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901" w:type="dxa"/>
          </w:tcPr>
          <w:p w14:paraId="007B7839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F4446A" w:rsidRPr="001F3F29" w14:paraId="23726620" w14:textId="77777777" w:rsidTr="00164752">
        <w:trPr>
          <w:trHeight w:val="277"/>
        </w:trPr>
        <w:tc>
          <w:tcPr>
            <w:tcW w:w="2400" w:type="dxa"/>
          </w:tcPr>
          <w:p w14:paraId="2B2C47DE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9" w:type="dxa"/>
          </w:tcPr>
          <w:p w14:paraId="5CCDDA50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Acknowledgement</w:t>
            </w:r>
          </w:p>
        </w:tc>
        <w:tc>
          <w:tcPr>
            <w:tcW w:w="1901" w:type="dxa"/>
          </w:tcPr>
          <w:p w14:paraId="603D1C45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F4446A" w:rsidRPr="001F3F29" w14:paraId="145AFA92" w14:textId="77777777" w:rsidTr="00164752">
        <w:trPr>
          <w:trHeight w:val="287"/>
        </w:trPr>
        <w:tc>
          <w:tcPr>
            <w:tcW w:w="2400" w:type="dxa"/>
          </w:tcPr>
          <w:p w14:paraId="76C4920B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9" w:type="dxa"/>
          </w:tcPr>
          <w:p w14:paraId="6E23A794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Table of Contents</w:t>
            </w:r>
          </w:p>
        </w:tc>
        <w:tc>
          <w:tcPr>
            <w:tcW w:w="1901" w:type="dxa"/>
          </w:tcPr>
          <w:p w14:paraId="68E0D512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</w:tr>
      <w:tr w:rsidR="00F4446A" w:rsidRPr="001F3F29" w14:paraId="3CD0BF8D" w14:textId="77777777" w:rsidTr="00164752">
        <w:trPr>
          <w:trHeight w:val="277"/>
        </w:trPr>
        <w:tc>
          <w:tcPr>
            <w:tcW w:w="2400" w:type="dxa"/>
          </w:tcPr>
          <w:p w14:paraId="014B5D27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9" w:type="dxa"/>
          </w:tcPr>
          <w:p w14:paraId="434157CA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List of Figures</w:t>
            </w:r>
          </w:p>
        </w:tc>
        <w:tc>
          <w:tcPr>
            <w:tcW w:w="1901" w:type="dxa"/>
          </w:tcPr>
          <w:p w14:paraId="3CD1CA2F" w14:textId="77777777" w:rsid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IV</w:t>
            </w:r>
          </w:p>
          <w:p w14:paraId="57463E4C" w14:textId="77777777" w:rsidR="001C5719" w:rsidRPr="00F4446A" w:rsidRDefault="001C5719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5C9B6565" w14:textId="77777777" w:rsidTr="00164752">
        <w:trPr>
          <w:trHeight w:val="225"/>
        </w:trPr>
        <w:tc>
          <w:tcPr>
            <w:tcW w:w="2400" w:type="dxa"/>
          </w:tcPr>
          <w:p w14:paraId="2F516B2D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29" w:type="dxa"/>
          </w:tcPr>
          <w:p w14:paraId="618966DA" w14:textId="77777777" w:rsidR="00F4446A" w:rsidRPr="00F4446A" w:rsidRDefault="006E2C98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Literature Survey Report and Paper Referred</w:t>
            </w:r>
          </w:p>
        </w:tc>
        <w:tc>
          <w:tcPr>
            <w:tcW w:w="1901" w:type="dxa"/>
          </w:tcPr>
          <w:p w14:paraId="6F3B9A4D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4446A" w:rsidRPr="001F3F29" w14:paraId="42A75A77" w14:textId="77777777" w:rsidTr="00164752">
        <w:trPr>
          <w:trHeight w:val="277"/>
        </w:trPr>
        <w:tc>
          <w:tcPr>
            <w:tcW w:w="2400" w:type="dxa"/>
          </w:tcPr>
          <w:p w14:paraId="508DC369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9" w:type="dxa"/>
          </w:tcPr>
          <w:p w14:paraId="698E6650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EA78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01" w:type="dxa"/>
          </w:tcPr>
          <w:p w14:paraId="16F7FCBB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4446A" w:rsidRPr="001F3F29" w14:paraId="57FD9F1B" w14:textId="77777777" w:rsidTr="00164752">
        <w:trPr>
          <w:trHeight w:val="287"/>
        </w:trPr>
        <w:tc>
          <w:tcPr>
            <w:tcW w:w="2400" w:type="dxa"/>
          </w:tcPr>
          <w:p w14:paraId="29465A7A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9" w:type="dxa"/>
          </w:tcPr>
          <w:p w14:paraId="0B09CC98" w14:textId="77777777" w:rsidR="00F4446A" w:rsidRPr="00F4446A" w:rsidRDefault="00F4446A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 xml:space="preserve">1.2 </w:t>
            </w:r>
            <w:r w:rsidR="00EA7859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901" w:type="dxa"/>
          </w:tcPr>
          <w:p w14:paraId="11FAA7A2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4446A" w:rsidRPr="001F3F29" w14:paraId="528AE268" w14:textId="77777777" w:rsidTr="00164752">
        <w:trPr>
          <w:trHeight w:val="287"/>
        </w:trPr>
        <w:tc>
          <w:tcPr>
            <w:tcW w:w="2400" w:type="dxa"/>
          </w:tcPr>
          <w:p w14:paraId="37CDC3EC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9" w:type="dxa"/>
          </w:tcPr>
          <w:p w14:paraId="6BE20AE6" w14:textId="77777777" w:rsidR="00F4446A" w:rsidRPr="00F4446A" w:rsidRDefault="00F4446A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 xml:space="preserve">1.2.1 </w:t>
            </w:r>
            <w:r w:rsidR="00EA7859">
              <w:rPr>
                <w:rFonts w:ascii="Times New Roman" w:hAnsi="Times New Roman"/>
                <w:sz w:val="24"/>
                <w:szCs w:val="24"/>
              </w:rPr>
              <w:t>XX</w:t>
            </w:r>
          </w:p>
        </w:tc>
        <w:tc>
          <w:tcPr>
            <w:tcW w:w="1901" w:type="dxa"/>
          </w:tcPr>
          <w:p w14:paraId="59C91569" w14:textId="77777777" w:rsid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124740BA" w14:textId="77777777" w:rsidR="001C5719" w:rsidRPr="00F4446A" w:rsidRDefault="001C5719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32E9BAEF" w14:textId="77777777" w:rsidTr="00164752">
        <w:trPr>
          <w:trHeight w:val="441"/>
        </w:trPr>
        <w:tc>
          <w:tcPr>
            <w:tcW w:w="2400" w:type="dxa"/>
          </w:tcPr>
          <w:p w14:paraId="351C8A85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29" w:type="dxa"/>
          </w:tcPr>
          <w:p w14:paraId="22FAE8E2" w14:textId="77777777" w:rsidR="00F4446A" w:rsidRPr="00F4446A" w:rsidRDefault="006E2C98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 Identification</w:t>
            </w:r>
          </w:p>
          <w:p w14:paraId="0EC4F468" w14:textId="77777777" w:rsidR="00F4446A" w:rsidRPr="00F4446A" w:rsidRDefault="00F4446A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EA78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01" w:type="dxa"/>
          </w:tcPr>
          <w:p w14:paraId="34E0E624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446A" w:rsidRPr="001F3F29" w14:paraId="26BD3EFF" w14:textId="77777777" w:rsidTr="00164752">
        <w:trPr>
          <w:trHeight w:val="216"/>
        </w:trPr>
        <w:tc>
          <w:tcPr>
            <w:tcW w:w="2400" w:type="dxa"/>
          </w:tcPr>
          <w:p w14:paraId="4BB54415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9" w:type="dxa"/>
          </w:tcPr>
          <w:p w14:paraId="0401AAA1" w14:textId="77777777" w:rsidR="00F4446A" w:rsidRPr="00F4446A" w:rsidRDefault="00F4446A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EFBA387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446A" w:rsidRPr="001F3F29" w14:paraId="0F3C3954" w14:textId="77777777" w:rsidTr="00164752">
        <w:trPr>
          <w:trHeight w:val="441"/>
        </w:trPr>
        <w:tc>
          <w:tcPr>
            <w:tcW w:w="2400" w:type="dxa"/>
          </w:tcPr>
          <w:p w14:paraId="45268504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29" w:type="dxa"/>
          </w:tcPr>
          <w:p w14:paraId="71C9D61F" w14:textId="77777777" w:rsidR="00F4446A" w:rsidRPr="00F4446A" w:rsidRDefault="006E2C98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Objectives and Methodology</w:t>
            </w:r>
          </w:p>
          <w:p w14:paraId="67286423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="00EA78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01" w:type="dxa"/>
          </w:tcPr>
          <w:p w14:paraId="13967CBE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446A" w:rsidRPr="001F3F29" w14:paraId="64233041" w14:textId="77777777" w:rsidTr="00164752">
        <w:trPr>
          <w:trHeight w:val="216"/>
        </w:trPr>
        <w:tc>
          <w:tcPr>
            <w:tcW w:w="2400" w:type="dxa"/>
          </w:tcPr>
          <w:p w14:paraId="146FF6C1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9" w:type="dxa"/>
          </w:tcPr>
          <w:p w14:paraId="2659F62C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6445C854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446A" w:rsidRPr="001F3F29" w14:paraId="012CCA69" w14:textId="77777777" w:rsidTr="00164752">
        <w:trPr>
          <w:trHeight w:val="441"/>
        </w:trPr>
        <w:tc>
          <w:tcPr>
            <w:tcW w:w="2400" w:type="dxa"/>
          </w:tcPr>
          <w:p w14:paraId="34FF237A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29" w:type="dxa"/>
          </w:tcPr>
          <w:p w14:paraId="3B00CE72" w14:textId="77777777" w:rsidR="00F4446A" w:rsidRPr="00F4446A" w:rsidRDefault="006E2C98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Synopsis</w:t>
            </w:r>
          </w:p>
          <w:p w14:paraId="28FCBE10" w14:textId="77777777" w:rsid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 xml:space="preserve">4.1 </w:t>
            </w:r>
            <w:r w:rsidR="00EA7859">
              <w:rPr>
                <w:rFonts w:ascii="Times New Roman" w:hAnsi="Times New Roman"/>
                <w:sz w:val="24"/>
                <w:szCs w:val="24"/>
              </w:rPr>
              <w:t>Introduction</w:t>
            </w:r>
          </w:p>
          <w:p w14:paraId="03142CB4" w14:textId="77777777" w:rsidR="006E2C98" w:rsidRPr="00F4446A" w:rsidRDefault="006E2C98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 Requirements</w:t>
            </w:r>
          </w:p>
        </w:tc>
        <w:tc>
          <w:tcPr>
            <w:tcW w:w="1901" w:type="dxa"/>
          </w:tcPr>
          <w:p w14:paraId="3803B468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446A" w:rsidRPr="001F3F29" w14:paraId="1167FC7C" w14:textId="77777777" w:rsidTr="00164752">
        <w:trPr>
          <w:trHeight w:val="225"/>
        </w:trPr>
        <w:tc>
          <w:tcPr>
            <w:tcW w:w="2400" w:type="dxa"/>
          </w:tcPr>
          <w:p w14:paraId="2E5DD358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9" w:type="dxa"/>
          </w:tcPr>
          <w:p w14:paraId="6081AF75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6A3514B3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446A" w:rsidRPr="001F3F29" w14:paraId="063BAC23" w14:textId="77777777" w:rsidTr="00164752">
        <w:trPr>
          <w:trHeight w:val="225"/>
        </w:trPr>
        <w:tc>
          <w:tcPr>
            <w:tcW w:w="2400" w:type="dxa"/>
          </w:tcPr>
          <w:p w14:paraId="5D4DD246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29" w:type="dxa"/>
          </w:tcPr>
          <w:p w14:paraId="0D88AE3C" w14:textId="77777777" w:rsidR="00F4446A" w:rsidRPr="00F4446A" w:rsidRDefault="006E2C98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Conclusion</w:t>
            </w:r>
          </w:p>
        </w:tc>
        <w:tc>
          <w:tcPr>
            <w:tcW w:w="1901" w:type="dxa"/>
          </w:tcPr>
          <w:p w14:paraId="4F90EF5D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446A" w:rsidRPr="001F3F29" w14:paraId="7311B2B4" w14:textId="77777777" w:rsidTr="00164752">
        <w:trPr>
          <w:trHeight w:val="216"/>
        </w:trPr>
        <w:tc>
          <w:tcPr>
            <w:tcW w:w="2400" w:type="dxa"/>
          </w:tcPr>
          <w:p w14:paraId="3A477D07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9" w:type="dxa"/>
          </w:tcPr>
          <w:p w14:paraId="639445DD" w14:textId="77777777" w:rsidR="00F4446A" w:rsidRP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A4924B3" w14:textId="77777777" w:rsidR="00F4446A" w:rsidRPr="00F4446A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4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238F" w:rsidRPr="001F3F29" w14:paraId="1AB37F18" w14:textId="77777777" w:rsidTr="00164752">
        <w:trPr>
          <w:trHeight w:val="287"/>
        </w:trPr>
        <w:tc>
          <w:tcPr>
            <w:tcW w:w="2400" w:type="dxa"/>
          </w:tcPr>
          <w:p w14:paraId="09018EC4" w14:textId="77777777" w:rsidR="00FC238F" w:rsidRPr="00B04E75" w:rsidRDefault="00B04E75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04E75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629" w:type="dxa"/>
          </w:tcPr>
          <w:p w14:paraId="1BCEB3EC" w14:textId="77777777" w:rsidR="00FC238F" w:rsidRPr="00F4446A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References</w:t>
            </w:r>
          </w:p>
        </w:tc>
        <w:tc>
          <w:tcPr>
            <w:tcW w:w="1901" w:type="dxa"/>
          </w:tcPr>
          <w:p w14:paraId="63D9197B" w14:textId="77777777" w:rsidR="00FC238F" w:rsidRPr="00F4446A" w:rsidRDefault="00FC238F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31F7569" w14:textId="77777777" w:rsidR="000E4227" w:rsidRDefault="000E4227"/>
    <w:p w14:paraId="18E8381B" w14:textId="77777777" w:rsidR="00FC238F" w:rsidRDefault="00FC238F"/>
    <w:p w14:paraId="1FBD1A22" w14:textId="77777777" w:rsidR="00FC238F" w:rsidRDefault="00FC238F"/>
    <w:p w14:paraId="34A05847" w14:textId="77777777" w:rsidR="00FC238F" w:rsidRDefault="00FC238F"/>
    <w:p w14:paraId="0667720A" w14:textId="77777777" w:rsidR="00FC238F" w:rsidRDefault="00FC238F"/>
    <w:p w14:paraId="498E9FBB" w14:textId="77777777" w:rsidR="00FC238F" w:rsidRDefault="00FC238F"/>
    <w:p w14:paraId="7F92A850" w14:textId="77777777" w:rsidR="00FC238F" w:rsidRDefault="00FC238F"/>
    <w:p w14:paraId="38500E08" w14:textId="77777777" w:rsidR="00FC238F" w:rsidRDefault="00FC238F"/>
    <w:p w14:paraId="7237243E" w14:textId="77777777" w:rsidR="00FC238F" w:rsidRDefault="00FC238F"/>
    <w:p w14:paraId="48764879" w14:textId="77777777" w:rsidR="00FC238F" w:rsidRDefault="00FC238F"/>
    <w:p w14:paraId="7CC71DCC" w14:textId="77777777" w:rsidR="00FC238F" w:rsidRDefault="00FC238F"/>
    <w:tbl>
      <w:tblPr>
        <w:tblW w:w="0" w:type="auto"/>
        <w:tblLook w:val="04A0" w:firstRow="1" w:lastRow="0" w:firstColumn="1" w:lastColumn="0" w:noHBand="0" w:noVBand="1"/>
      </w:tblPr>
      <w:tblGrid>
        <w:gridCol w:w="2396"/>
        <w:gridCol w:w="4621"/>
        <w:gridCol w:w="1898"/>
      </w:tblGrid>
      <w:tr w:rsidR="00F4446A" w:rsidRPr="001F3F29" w14:paraId="6358FE2D" w14:textId="77777777" w:rsidTr="00164752">
        <w:trPr>
          <w:trHeight w:val="1129"/>
        </w:trPr>
        <w:tc>
          <w:tcPr>
            <w:tcW w:w="8915" w:type="dxa"/>
            <w:gridSpan w:val="3"/>
          </w:tcPr>
          <w:p w14:paraId="7DCF2520" w14:textId="77777777" w:rsidR="00F4446A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  <w:p w14:paraId="0ED02CF2" w14:textId="77777777" w:rsidR="00F4446A" w:rsidRPr="001F3F29" w:rsidRDefault="00F4446A" w:rsidP="00F444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List of Tables </w:t>
            </w:r>
          </w:p>
        </w:tc>
      </w:tr>
      <w:tr w:rsidR="00F4446A" w:rsidRPr="001F3F29" w14:paraId="3ED96479" w14:textId="77777777" w:rsidTr="00164752">
        <w:trPr>
          <w:trHeight w:val="435"/>
        </w:trPr>
        <w:tc>
          <w:tcPr>
            <w:tcW w:w="2396" w:type="dxa"/>
          </w:tcPr>
          <w:p w14:paraId="681C0260" w14:textId="77777777" w:rsidR="00F4446A" w:rsidRPr="001F3F29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Sl.</w:t>
            </w:r>
            <w:r w:rsidR="00F4446A" w:rsidRPr="001F3F29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4621" w:type="dxa"/>
          </w:tcPr>
          <w:p w14:paraId="15940AA6" w14:textId="77777777" w:rsidR="00F4446A" w:rsidRPr="001F3F29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Table</w:t>
            </w:r>
            <w:r w:rsidR="00F4446A" w:rsidRPr="001F3F29">
              <w:rPr>
                <w:rFonts w:ascii="Times New Roman" w:hAnsi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1898" w:type="dxa"/>
          </w:tcPr>
          <w:p w14:paraId="6B6939C0" w14:textId="77777777" w:rsidR="00F4446A" w:rsidRPr="001F3F29" w:rsidRDefault="00F4446A" w:rsidP="00B93D75">
            <w:pPr>
              <w:pStyle w:val="Heading3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bCs w:val="0"/>
                <w:sz w:val="28"/>
                <w:szCs w:val="28"/>
              </w:rPr>
            </w:pPr>
            <w:r w:rsidRPr="001F3F29">
              <w:rPr>
                <w:bCs w:val="0"/>
                <w:sz w:val="28"/>
                <w:szCs w:val="28"/>
              </w:rPr>
              <w:t>Page No</w:t>
            </w:r>
          </w:p>
        </w:tc>
      </w:tr>
      <w:tr w:rsidR="00F4446A" w:rsidRPr="001F3F29" w14:paraId="67A9C967" w14:textId="77777777" w:rsidTr="00164752">
        <w:trPr>
          <w:trHeight w:val="567"/>
        </w:trPr>
        <w:tc>
          <w:tcPr>
            <w:tcW w:w="2396" w:type="dxa"/>
          </w:tcPr>
          <w:p w14:paraId="34F05B30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03E70321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506FAF6D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7D9B1931" w14:textId="77777777" w:rsidTr="00164752">
        <w:trPr>
          <w:trHeight w:val="567"/>
        </w:trPr>
        <w:tc>
          <w:tcPr>
            <w:tcW w:w="2396" w:type="dxa"/>
          </w:tcPr>
          <w:p w14:paraId="77A06854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5FCF5EA4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316EAACC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5D9EF7C3" w14:textId="77777777" w:rsidTr="00164752">
        <w:trPr>
          <w:trHeight w:val="567"/>
        </w:trPr>
        <w:tc>
          <w:tcPr>
            <w:tcW w:w="2396" w:type="dxa"/>
          </w:tcPr>
          <w:p w14:paraId="422258C6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3AB47407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37D4110D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6072CC67" w14:textId="77777777" w:rsidTr="00164752">
        <w:trPr>
          <w:trHeight w:val="567"/>
        </w:trPr>
        <w:tc>
          <w:tcPr>
            <w:tcW w:w="2396" w:type="dxa"/>
          </w:tcPr>
          <w:p w14:paraId="3693DE17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61BBE18F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7FC9168B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5F3DFD0A" w14:textId="77777777" w:rsidTr="00164752">
        <w:trPr>
          <w:trHeight w:val="567"/>
        </w:trPr>
        <w:tc>
          <w:tcPr>
            <w:tcW w:w="2396" w:type="dxa"/>
          </w:tcPr>
          <w:p w14:paraId="2F1879A4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58FF4378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53CC49F4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31D794E8" w14:textId="77777777" w:rsidTr="00164752">
        <w:trPr>
          <w:trHeight w:val="567"/>
        </w:trPr>
        <w:tc>
          <w:tcPr>
            <w:tcW w:w="2396" w:type="dxa"/>
          </w:tcPr>
          <w:p w14:paraId="68215BF2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62D141A8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0D0B5B5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767FA22F" w14:textId="77777777" w:rsidTr="00164752">
        <w:trPr>
          <w:trHeight w:val="567"/>
        </w:trPr>
        <w:tc>
          <w:tcPr>
            <w:tcW w:w="2396" w:type="dxa"/>
          </w:tcPr>
          <w:p w14:paraId="36784BF1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40063737" w14:textId="77777777" w:rsidR="00F4446A" w:rsidRPr="006C70B3" w:rsidRDefault="00F4446A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9810A94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22BE439A" w14:textId="77777777" w:rsidTr="00164752">
        <w:trPr>
          <w:trHeight w:val="567"/>
        </w:trPr>
        <w:tc>
          <w:tcPr>
            <w:tcW w:w="2396" w:type="dxa"/>
          </w:tcPr>
          <w:p w14:paraId="197DDDC9" w14:textId="77777777" w:rsidR="00F4446A" w:rsidRPr="006C70B3" w:rsidRDefault="00F4446A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0CB2337A" w14:textId="77777777" w:rsidR="00F4446A" w:rsidRPr="006C70B3" w:rsidRDefault="00F4446A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2B6D7F6D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46A" w:rsidRPr="001F3F29" w14:paraId="767CF8F1" w14:textId="77777777" w:rsidTr="00164752">
        <w:trPr>
          <w:trHeight w:val="567"/>
        </w:trPr>
        <w:tc>
          <w:tcPr>
            <w:tcW w:w="2396" w:type="dxa"/>
          </w:tcPr>
          <w:p w14:paraId="78343DF6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073A1077" w14:textId="77777777" w:rsidR="00F4446A" w:rsidRPr="006C70B3" w:rsidRDefault="00F4446A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59964FB7" w14:textId="77777777" w:rsidR="00F4446A" w:rsidRPr="006C70B3" w:rsidRDefault="00F4446A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238F" w:rsidRPr="001F3F29" w14:paraId="750E0DB0" w14:textId="77777777" w:rsidTr="00164752">
        <w:trPr>
          <w:trHeight w:val="567"/>
        </w:trPr>
        <w:tc>
          <w:tcPr>
            <w:tcW w:w="2396" w:type="dxa"/>
          </w:tcPr>
          <w:p w14:paraId="3367311C" w14:textId="77777777" w:rsidR="00FC238F" w:rsidRPr="006C70B3" w:rsidRDefault="00FC238F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18D3C6E2" w14:textId="77777777" w:rsidR="00FC238F" w:rsidRPr="006C70B3" w:rsidRDefault="00FC238F" w:rsidP="00B93D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0F817910" w14:textId="77777777" w:rsidR="00FC238F" w:rsidRPr="006C70B3" w:rsidRDefault="00FC238F" w:rsidP="00B93D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238F" w:rsidRPr="00B71A5B" w14:paraId="5E53D7F1" w14:textId="77777777" w:rsidTr="00164752">
        <w:trPr>
          <w:trHeight w:val="543"/>
        </w:trPr>
        <w:tc>
          <w:tcPr>
            <w:tcW w:w="8915" w:type="dxa"/>
            <w:gridSpan w:val="3"/>
          </w:tcPr>
          <w:p w14:paraId="372FFF97" w14:textId="77777777" w:rsidR="00FC238F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  <w:p w14:paraId="476D1800" w14:textId="77777777" w:rsidR="00FC238F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List of Figures</w:t>
            </w:r>
          </w:p>
          <w:p w14:paraId="3F3E912A" w14:textId="77777777" w:rsidR="00FC238F" w:rsidRPr="00B71A5B" w:rsidRDefault="00FC238F" w:rsidP="00B93D7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238F" w:rsidRPr="00B71A5B" w14:paraId="08EC82E5" w14:textId="77777777" w:rsidTr="00164752">
        <w:trPr>
          <w:trHeight w:val="543"/>
        </w:trPr>
        <w:tc>
          <w:tcPr>
            <w:tcW w:w="2396" w:type="dxa"/>
          </w:tcPr>
          <w:p w14:paraId="519010AA" w14:textId="77777777" w:rsidR="00FC238F" w:rsidRPr="001F3F29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Sl.</w:t>
            </w:r>
            <w:r w:rsidRPr="001F3F29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4621" w:type="dxa"/>
          </w:tcPr>
          <w:p w14:paraId="1EDC3AFA" w14:textId="77777777" w:rsidR="00FC238F" w:rsidRPr="001F3F29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Figure</w:t>
            </w:r>
            <w:r w:rsidRPr="001F3F29">
              <w:rPr>
                <w:rFonts w:ascii="Times New Roman" w:hAnsi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1898" w:type="dxa"/>
          </w:tcPr>
          <w:p w14:paraId="01CF4DE9" w14:textId="77777777" w:rsidR="00FC238F" w:rsidRPr="001F3F29" w:rsidRDefault="00FC238F" w:rsidP="00B93D75">
            <w:pPr>
              <w:pStyle w:val="Heading3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bCs w:val="0"/>
                <w:sz w:val="28"/>
                <w:szCs w:val="28"/>
              </w:rPr>
            </w:pPr>
            <w:r w:rsidRPr="001F3F29">
              <w:rPr>
                <w:bCs w:val="0"/>
                <w:sz w:val="28"/>
                <w:szCs w:val="28"/>
              </w:rPr>
              <w:t>Page No</w:t>
            </w:r>
          </w:p>
        </w:tc>
      </w:tr>
      <w:tr w:rsidR="00FC238F" w:rsidRPr="006C70B3" w14:paraId="28B2DD5E" w14:textId="77777777" w:rsidTr="00164752">
        <w:trPr>
          <w:trHeight w:val="567"/>
        </w:trPr>
        <w:tc>
          <w:tcPr>
            <w:tcW w:w="2396" w:type="dxa"/>
          </w:tcPr>
          <w:p w14:paraId="746634DA" w14:textId="77777777" w:rsidR="00FC238F" w:rsidRPr="006C70B3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vAlign w:val="center"/>
          </w:tcPr>
          <w:p w14:paraId="10067FBB" w14:textId="77777777" w:rsidR="00FC238F" w:rsidRPr="006C70B3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645EECE4" w14:textId="77777777" w:rsidR="00FC238F" w:rsidRPr="006C70B3" w:rsidRDefault="00FC238F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238F" w:rsidRPr="006C70B3" w14:paraId="234A9DA1" w14:textId="77777777" w:rsidTr="00164752">
        <w:trPr>
          <w:trHeight w:val="567"/>
        </w:trPr>
        <w:tc>
          <w:tcPr>
            <w:tcW w:w="2396" w:type="dxa"/>
          </w:tcPr>
          <w:p w14:paraId="70E32042" w14:textId="77777777" w:rsidR="00FC238F" w:rsidRPr="006C70B3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vAlign w:val="center"/>
          </w:tcPr>
          <w:p w14:paraId="54597E42" w14:textId="77777777" w:rsidR="00FC238F" w:rsidRPr="006C70B3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084D949A" w14:textId="77777777" w:rsidR="00FC238F" w:rsidRPr="006C70B3" w:rsidRDefault="00FC238F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238F" w:rsidRPr="006C70B3" w14:paraId="7C750FFF" w14:textId="77777777" w:rsidTr="00164752">
        <w:trPr>
          <w:trHeight w:val="567"/>
        </w:trPr>
        <w:tc>
          <w:tcPr>
            <w:tcW w:w="2396" w:type="dxa"/>
          </w:tcPr>
          <w:p w14:paraId="008E007C" w14:textId="77777777" w:rsidR="00FC238F" w:rsidRPr="006C70B3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vAlign w:val="center"/>
          </w:tcPr>
          <w:p w14:paraId="62B5441A" w14:textId="77777777" w:rsidR="00FC238F" w:rsidRPr="006C70B3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5F0275FB" w14:textId="77777777" w:rsidR="00FC238F" w:rsidRPr="006C70B3" w:rsidRDefault="00FC238F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238F" w:rsidRPr="006C70B3" w14:paraId="04F73F9C" w14:textId="77777777" w:rsidTr="00164752">
        <w:trPr>
          <w:trHeight w:val="567"/>
        </w:trPr>
        <w:tc>
          <w:tcPr>
            <w:tcW w:w="2396" w:type="dxa"/>
          </w:tcPr>
          <w:p w14:paraId="31F3A678" w14:textId="77777777" w:rsidR="00FC238F" w:rsidRPr="006C70B3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vAlign w:val="center"/>
          </w:tcPr>
          <w:p w14:paraId="6B4614BF" w14:textId="77777777" w:rsidR="00FC238F" w:rsidRPr="006C70B3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7A96C457" w14:textId="77777777" w:rsidR="00FC238F" w:rsidRPr="006C70B3" w:rsidRDefault="00FC238F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238F" w:rsidRPr="006C70B3" w14:paraId="53CC8EC0" w14:textId="77777777" w:rsidTr="00164752">
        <w:trPr>
          <w:trHeight w:val="567"/>
        </w:trPr>
        <w:tc>
          <w:tcPr>
            <w:tcW w:w="2396" w:type="dxa"/>
          </w:tcPr>
          <w:p w14:paraId="1C4FFCD8" w14:textId="77777777" w:rsidR="00FC238F" w:rsidRPr="006C70B3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vAlign w:val="center"/>
          </w:tcPr>
          <w:p w14:paraId="43A3B4A6" w14:textId="77777777" w:rsidR="00FC238F" w:rsidRPr="006C70B3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7A561766" w14:textId="77777777" w:rsidR="00FC238F" w:rsidRPr="006C70B3" w:rsidRDefault="00FC238F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238F" w:rsidRPr="006C70B3" w14:paraId="4B6B83C1" w14:textId="77777777" w:rsidTr="00164752">
        <w:trPr>
          <w:trHeight w:val="567"/>
        </w:trPr>
        <w:tc>
          <w:tcPr>
            <w:tcW w:w="2396" w:type="dxa"/>
          </w:tcPr>
          <w:p w14:paraId="698D4EC3" w14:textId="77777777" w:rsidR="00FC238F" w:rsidRPr="006C70B3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vAlign w:val="center"/>
          </w:tcPr>
          <w:p w14:paraId="6D138812" w14:textId="77777777" w:rsidR="00FC238F" w:rsidRPr="006C70B3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215816B3" w14:textId="77777777" w:rsidR="00FC238F" w:rsidRPr="006C70B3" w:rsidRDefault="00FC238F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238F" w:rsidRPr="006C70B3" w14:paraId="0F85A44B" w14:textId="77777777" w:rsidTr="00164752">
        <w:trPr>
          <w:trHeight w:val="567"/>
        </w:trPr>
        <w:tc>
          <w:tcPr>
            <w:tcW w:w="2396" w:type="dxa"/>
          </w:tcPr>
          <w:p w14:paraId="76AA5BD3" w14:textId="77777777" w:rsidR="00FC238F" w:rsidRPr="006C70B3" w:rsidRDefault="00FC238F" w:rsidP="00B93D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  <w:vAlign w:val="center"/>
          </w:tcPr>
          <w:p w14:paraId="0091B042" w14:textId="77777777" w:rsidR="00FC238F" w:rsidRPr="006C70B3" w:rsidRDefault="00FC238F" w:rsidP="00FC2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7023782A" w14:textId="77777777" w:rsidR="00FC238F" w:rsidRDefault="00FC238F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C5D933" w14:textId="77777777" w:rsidR="00620147" w:rsidRDefault="00620147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2A34CD" w14:textId="77777777" w:rsidR="00620147" w:rsidRDefault="00620147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E384396" w14:textId="77777777" w:rsidR="00620147" w:rsidRPr="006C70B3" w:rsidRDefault="00620147" w:rsidP="00B9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4FC79B6" w14:textId="77777777" w:rsidR="002F44A5" w:rsidRDefault="002F44A5" w:rsidP="00762A50">
      <w:pPr>
        <w:rPr>
          <w:rFonts w:ascii="Times New Roman" w:hAnsi="Times New Roman"/>
          <w:sz w:val="32"/>
          <w:szCs w:val="32"/>
        </w:rPr>
      </w:pPr>
    </w:p>
    <w:sectPr w:rsidR="002F44A5" w:rsidSect="00F4446A">
      <w:pgSz w:w="12240" w:h="15840"/>
      <w:pgMar w:top="1080" w:right="144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5BD9"/>
    <w:multiLevelType w:val="multilevel"/>
    <w:tmpl w:val="9C2CC63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2A03657"/>
    <w:multiLevelType w:val="multilevel"/>
    <w:tmpl w:val="BA62CF4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8"/>
      </w:rPr>
    </w:lvl>
  </w:abstractNum>
  <w:abstractNum w:abstractNumId="2" w15:restartNumberingAfterBreak="0">
    <w:nsid w:val="20E34AD6"/>
    <w:multiLevelType w:val="multilevel"/>
    <w:tmpl w:val="5F327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CE4828"/>
    <w:multiLevelType w:val="multilevel"/>
    <w:tmpl w:val="AF20106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4" w15:restartNumberingAfterBreak="0">
    <w:nsid w:val="5EA1207F"/>
    <w:multiLevelType w:val="multilevel"/>
    <w:tmpl w:val="D92E76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6260488F"/>
    <w:multiLevelType w:val="multilevel"/>
    <w:tmpl w:val="9E2443C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FC9521B"/>
    <w:multiLevelType w:val="multilevel"/>
    <w:tmpl w:val="4D52B6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1F8165A"/>
    <w:multiLevelType w:val="multilevel"/>
    <w:tmpl w:val="7EF023C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jQ3NTI1tjQxMTdQ0lEKTi0uzszPAykwqgUACIpfiywAAAA="/>
  </w:docVars>
  <w:rsids>
    <w:rsidRoot w:val="006E2C98"/>
    <w:rsid w:val="00032594"/>
    <w:rsid w:val="00074C4E"/>
    <w:rsid w:val="000E4227"/>
    <w:rsid w:val="00164752"/>
    <w:rsid w:val="001C5719"/>
    <w:rsid w:val="001F2D8C"/>
    <w:rsid w:val="00202903"/>
    <w:rsid w:val="002248E0"/>
    <w:rsid w:val="002C3985"/>
    <w:rsid w:val="002E0AF6"/>
    <w:rsid w:val="002F44A5"/>
    <w:rsid w:val="00303002"/>
    <w:rsid w:val="004979CB"/>
    <w:rsid w:val="00501519"/>
    <w:rsid w:val="005B7EC5"/>
    <w:rsid w:val="00620147"/>
    <w:rsid w:val="00637CA0"/>
    <w:rsid w:val="006C70B3"/>
    <w:rsid w:val="006E2C98"/>
    <w:rsid w:val="006F470A"/>
    <w:rsid w:val="00704413"/>
    <w:rsid w:val="0071520F"/>
    <w:rsid w:val="00753199"/>
    <w:rsid w:val="00762A50"/>
    <w:rsid w:val="0078692D"/>
    <w:rsid w:val="007B1D85"/>
    <w:rsid w:val="008306EA"/>
    <w:rsid w:val="008479F8"/>
    <w:rsid w:val="0086728E"/>
    <w:rsid w:val="008E3867"/>
    <w:rsid w:val="009364D1"/>
    <w:rsid w:val="0093783B"/>
    <w:rsid w:val="00974C25"/>
    <w:rsid w:val="009A094F"/>
    <w:rsid w:val="009A6DEA"/>
    <w:rsid w:val="009D0E26"/>
    <w:rsid w:val="009D6F2D"/>
    <w:rsid w:val="00A32489"/>
    <w:rsid w:val="00A8036B"/>
    <w:rsid w:val="00AE5D12"/>
    <w:rsid w:val="00AF4C05"/>
    <w:rsid w:val="00B04E75"/>
    <w:rsid w:val="00B164FB"/>
    <w:rsid w:val="00B71A5B"/>
    <w:rsid w:val="00B86C2E"/>
    <w:rsid w:val="00C03EA7"/>
    <w:rsid w:val="00C16279"/>
    <w:rsid w:val="00CE4A18"/>
    <w:rsid w:val="00D21A23"/>
    <w:rsid w:val="00DB3725"/>
    <w:rsid w:val="00DE5907"/>
    <w:rsid w:val="00DF04DB"/>
    <w:rsid w:val="00E03993"/>
    <w:rsid w:val="00E132AD"/>
    <w:rsid w:val="00E1623D"/>
    <w:rsid w:val="00E90F9C"/>
    <w:rsid w:val="00EA14D9"/>
    <w:rsid w:val="00EA7859"/>
    <w:rsid w:val="00F142DF"/>
    <w:rsid w:val="00F4446A"/>
    <w:rsid w:val="00F856E2"/>
    <w:rsid w:val="00FC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5C6"/>
  <w15:docId w15:val="{CFC362C6-5511-42FF-AB4E-C8082E44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D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DF0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4D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4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4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DF04D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F04DB"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DF04DB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DF04DB"/>
    <w:rPr>
      <w:rFonts w:ascii="Times New Roman" w:eastAsia="Times New Roman" w:hAnsi="Times New Roman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2E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0" Type="http://schemas.openxmlformats.org/officeDocument/2006/relationships/hyperlink" Target="http://www.vtu.ac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%2017-18\Seminar\Seminar%20Template%20as%20per%20V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Seminar Template as per VTU</Template>
  <TotalTime>5</TotalTime>
  <Pages>7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RMJ</dc:creator>
  <cp:lastModifiedBy>Mr. Sreenivasa M</cp:lastModifiedBy>
  <cp:revision>8</cp:revision>
  <dcterms:created xsi:type="dcterms:W3CDTF">2019-10-22T08:19:00Z</dcterms:created>
  <dcterms:modified xsi:type="dcterms:W3CDTF">2021-01-02T05:56:00Z</dcterms:modified>
</cp:coreProperties>
</file>